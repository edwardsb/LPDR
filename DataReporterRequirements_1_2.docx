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AE" w:rsidRDefault="006E2C7D">
      <w:r>
        <w:t>Data Reporter</w:t>
      </w:r>
      <w:r w:rsidR="00C7468F">
        <w:t xml:space="preserve"> Requirements</w:t>
      </w:r>
      <w:r>
        <w:t>:</w:t>
      </w:r>
    </w:p>
    <w:p w:rsidR="004010EB" w:rsidRDefault="004010EB"/>
    <w:p w:rsidR="00E26C84" w:rsidRDefault="004010EB">
      <w:r>
        <w:t xml:space="preserve">The DataReporter application consists of </w:t>
      </w:r>
      <w:r w:rsidR="00E26C84">
        <w:t>a set of</w:t>
      </w:r>
      <w:r w:rsidR="001F0550">
        <w:t xml:space="preserve"> threads, a.k.a.</w:t>
      </w:r>
      <w:r w:rsidR="00E26C84">
        <w:t xml:space="preserve"> tasks and supporting source files.</w:t>
      </w:r>
      <w:r w:rsidR="005D54A7">
        <w:t xml:space="preserve"> The tasks making up the DataReporter are: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Monitoring the rain</w:t>
      </w:r>
      <w:r w:rsidR="00A63883">
        <w:t>fall.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 ambient temperature.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Manage Li-ion battery charging.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Minimize the power requirement.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Report data to a cloud based database</w:t>
      </w:r>
      <w:r w:rsidR="00A63883">
        <w:t xml:space="preserve"> via GSM modem</w:t>
      </w:r>
      <w:r>
        <w:t>.</w:t>
      </w:r>
    </w:p>
    <w:p w:rsidR="00E26C84" w:rsidRDefault="00E26C84"/>
    <w:p w:rsidR="00E26C84" w:rsidRDefault="00A63883" w:rsidP="00E26C84">
      <w:r>
        <w:t>T</w:t>
      </w:r>
      <w:r w:rsidR="00E26C84">
        <w:t>ask</w:t>
      </w:r>
      <w:r>
        <w:t>s are mechanized using</w:t>
      </w:r>
      <w:r w:rsidR="00E26C84">
        <w:t xml:space="preserve"> </w:t>
      </w:r>
      <w:r>
        <w:t>st</w:t>
      </w:r>
      <w:r w:rsidR="00DB4C46">
        <w:t>a</w:t>
      </w:r>
      <w:r w:rsidR="00E26C84">
        <w:t>te machine</w:t>
      </w:r>
      <w:r>
        <w:t>s</w:t>
      </w:r>
      <w:r w:rsidR="00E26C84">
        <w:t xml:space="preserve"> driven by </w:t>
      </w:r>
      <w:r>
        <w:t>an</w:t>
      </w:r>
      <w:r w:rsidR="00E26C84">
        <w:t xml:space="preserve"> Executive Task Scheduler in the </w:t>
      </w:r>
      <w:r>
        <w:t>Arduino</w:t>
      </w:r>
      <w:r w:rsidR="00E26C84">
        <w:t xml:space="preserve"> loop() function. </w:t>
      </w:r>
      <w:r>
        <w:t>Each</w:t>
      </w:r>
      <w:r w:rsidR="00E26C84">
        <w:t xml:space="preserve"> task performs some essential process of the DataReporter application</w:t>
      </w:r>
      <w:r w:rsidR="00A95998">
        <w:t xml:space="preserve"> such as: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Monitor</w:t>
      </w:r>
    </w:p>
    <w:p w:rsidR="00DB4C46" w:rsidRDefault="00DB4C46" w:rsidP="00A63883">
      <w:pPr>
        <w:pStyle w:val="ListParagraph"/>
        <w:numPr>
          <w:ilvl w:val="1"/>
          <w:numId w:val="3"/>
        </w:numPr>
      </w:pPr>
      <w:r>
        <w:t>Sleep/Wakeup.</w:t>
      </w:r>
    </w:p>
    <w:p w:rsidR="00A63883" w:rsidRDefault="00DB4C46" w:rsidP="006854B3">
      <w:pPr>
        <w:pStyle w:val="ListParagraph"/>
        <w:numPr>
          <w:ilvl w:val="1"/>
          <w:numId w:val="3"/>
        </w:numPr>
      </w:pPr>
      <w:r>
        <w:t>Rain gauge</w:t>
      </w:r>
      <w:r w:rsidR="00A63883">
        <w:t>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Time tag data.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Record data points.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ReportData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Send data to cloud database.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ManageResources</w:t>
      </w:r>
    </w:p>
    <w:p w:rsidR="006854B3" w:rsidRDefault="00DB4C46" w:rsidP="0073035E">
      <w:pPr>
        <w:pStyle w:val="ListParagraph"/>
        <w:numPr>
          <w:ilvl w:val="1"/>
          <w:numId w:val="3"/>
        </w:numPr>
      </w:pPr>
      <w:r>
        <w:t>Queue resource requests.</w:t>
      </w:r>
    </w:p>
    <w:p w:rsidR="006854B3" w:rsidRDefault="006854B3" w:rsidP="006854B3">
      <w:pPr>
        <w:pStyle w:val="ListParagraph"/>
        <w:numPr>
          <w:ilvl w:val="0"/>
          <w:numId w:val="3"/>
        </w:numPr>
      </w:pPr>
      <w:r>
        <w:t>Monitor battery.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LogMessages</w:t>
      </w:r>
    </w:p>
    <w:p w:rsidR="00E26C84" w:rsidRDefault="00E26C84"/>
    <w:p w:rsidR="00E26C84" w:rsidRDefault="00E26C84"/>
    <w:p w:rsidR="008C3188" w:rsidRPr="000D7335" w:rsidRDefault="00A95998">
      <w:pPr>
        <w:rPr>
          <w:b/>
        </w:rPr>
      </w:pPr>
      <w:r>
        <w:rPr>
          <w:b/>
        </w:rPr>
        <w:t xml:space="preserve">DataReporter Sketch </w:t>
      </w:r>
      <w:r w:rsidR="008C3188" w:rsidRPr="000D7335">
        <w:rPr>
          <w:b/>
        </w:rPr>
        <w:t>Source Files: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DataReporter_REV_1_1.ino</w:t>
      </w:r>
    </w:p>
    <w:p w:rsidR="00204A6A" w:rsidRDefault="00204A6A" w:rsidP="00204A6A">
      <w:pPr>
        <w:ind w:left="1440"/>
      </w:pPr>
      <w:r>
        <w:t>Has two functions.</w:t>
      </w:r>
    </w:p>
    <w:p w:rsidR="00204A6A" w:rsidRDefault="00204A6A" w:rsidP="00204A6A">
      <w:pPr>
        <w:ind w:left="2160"/>
      </w:pPr>
      <w:r w:rsidRPr="00204A6A">
        <w:t>void setup()</w:t>
      </w:r>
    </w:p>
    <w:p w:rsidR="00282E96" w:rsidRDefault="00282E96" w:rsidP="00204A6A">
      <w:pPr>
        <w:ind w:left="2880"/>
      </w:pPr>
      <w:r>
        <w:t>Enter:</w:t>
      </w:r>
    </w:p>
    <w:p w:rsidR="00282E96" w:rsidRDefault="00282E96" w:rsidP="00282E96">
      <w:pPr>
        <w:ind w:left="3600"/>
      </w:pPr>
      <w:r>
        <w:t>Debugging.</w:t>
      </w:r>
    </w:p>
    <w:p w:rsidR="00204A6A" w:rsidRDefault="00282E96" w:rsidP="00282E96">
      <w:pPr>
        <w:ind w:left="3600"/>
      </w:pPr>
      <w:r>
        <w:t>Any time power is applied.</w:t>
      </w:r>
    </w:p>
    <w:p w:rsidR="00204A6A" w:rsidRDefault="00282E96" w:rsidP="00282E96">
      <w:pPr>
        <w:ind w:left="2880"/>
      </w:pPr>
      <w:r>
        <w:t>Only a s</w:t>
      </w:r>
      <w:r w:rsidR="00204A6A">
        <w:t xml:space="preserve">ingle call to </w:t>
      </w:r>
      <w:r>
        <w:t xml:space="preserve">the </w:t>
      </w:r>
      <w:r w:rsidR="00204A6A">
        <w:t>SetupTask()</w:t>
      </w:r>
    </w:p>
    <w:p w:rsidR="00204A6A" w:rsidRDefault="00204A6A" w:rsidP="00204A6A">
      <w:pPr>
        <w:ind w:left="3600"/>
      </w:pPr>
      <w:r>
        <w:t xml:space="preserve">All </w:t>
      </w:r>
      <w:r w:rsidR="00282E96">
        <w:t xml:space="preserve">hardware and software </w:t>
      </w:r>
      <w:r>
        <w:t xml:space="preserve">setup </w:t>
      </w:r>
      <w:r w:rsidR="00282E96">
        <w:t xml:space="preserve">is </w:t>
      </w:r>
      <w:r>
        <w:t xml:space="preserve">done in </w:t>
      </w:r>
      <w:r w:rsidR="00282E96">
        <w:t xml:space="preserve">the </w:t>
      </w:r>
      <w:r>
        <w:t>SetupTask()</w:t>
      </w:r>
      <w:r w:rsidR="00282E96">
        <w:t>.</w:t>
      </w:r>
    </w:p>
    <w:p w:rsidR="00204A6A" w:rsidRDefault="00204A6A" w:rsidP="00204A6A">
      <w:pPr>
        <w:ind w:left="2160"/>
      </w:pPr>
      <w:r w:rsidRPr="00204A6A">
        <w:t>void loop()</w:t>
      </w:r>
    </w:p>
    <w:p w:rsidR="00204A6A" w:rsidRDefault="00204A6A" w:rsidP="00282E96">
      <w:pPr>
        <w:ind w:left="2880"/>
      </w:pPr>
      <w:r>
        <w:t>Contains only the scheduler.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Definitions.h</w:t>
      </w:r>
    </w:p>
    <w:p w:rsidR="00282E96" w:rsidRDefault="00282E96" w:rsidP="00282E96">
      <w:pPr>
        <w:ind w:left="1440"/>
      </w:pPr>
      <w:r>
        <w:t>Application wide global definitions only.</w:t>
      </w:r>
    </w:p>
    <w:p w:rsidR="00954511" w:rsidRPr="00D52A7A" w:rsidRDefault="00954511" w:rsidP="008C3188">
      <w:pPr>
        <w:ind w:left="720"/>
        <w:rPr>
          <w:u w:val="single"/>
        </w:rPr>
      </w:pPr>
      <w:r w:rsidRPr="00D52A7A">
        <w:rPr>
          <w:u w:val="single"/>
        </w:rPr>
        <w:t>Global.ino</w:t>
      </w:r>
    </w:p>
    <w:p w:rsidR="00282E96" w:rsidRDefault="00282E96" w:rsidP="00282E96">
      <w:pPr>
        <w:ind w:left="1440"/>
      </w:pPr>
      <w:r>
        <w:t>All global variables.</w:t>
      </w:r>
    </w:p>
    <w:p w:rsidR="00282E96" w:rsidRDefault="00282E96" w:rsidP="00282E96">
      <w:pPr>
        <w:ind w:left="1440"/>
      </w:pPr>
      <w:r>
        <w:t>All enums.</w:t>
      </w:r>
    </w:p>
    <w:p w:rsidR="00282E96" w:rsidRDefault="00282E96" w:rsidP="00282E96">
      <w:pPr>
        <w:ind w:left="1440"/>
      </w:pPr>
      <w:r>
        <w:t>All structure definitions.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Monitor.ino</w:t>
      </w:r>
    </w:p>
    <w:p w:rsidR="00282E96" w:rsidRDefault="00282E96" w:rsidP="00282E96">
      <w:pPr>
        <w:ind w:left="1440"/>
      </w:pPr>
      <w:r>
        <w:t>This is the main DataReporter task.</w:t>
      </w:r>
    </w:p>
    <w:p w:rsidR="00BC32FC" w:rsidRDefault="00BC32FC" w:rsidP="00282E96">
      <w:pPr>
        <w:ind w:left="1440"/>
      </w:pPr>
      <w:r>
        <w:t>Scheduled at all times.</w:t>
      </w:r>
    </w:p>
    <w:p w:rsidR="00BC32FC" w:rsidRDefault="00BC32FC" w:rsidP="00282E96">
      <w:pPr>
        <w:ind w:left="1440"/>
      </w:pPr>
      <w:r>
        <w:t>Discovers and reports all datapoints.</w:t>
      </w:r>
    </w:p>
    <w:p w:rsidR="00BC32FC" w:rsidRDefault="00BC32FC" w:rsidP="00BC32FC">
      <w:pPr>
        <w:ind w:left="1440"/>
      </w:pPr>
      <w:r>
        <w:lastRenderedPageBreak/>
        <w:t>Sleeps the processor at all possible times.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Setup.ino</w:t>
      </w:r>
    </w:p>
    <w:p w:rsidR="00BC32FC" w:rsidRDefault="00BC32FC" w:rsidP="00BC32FC">
      <w:pPr>
        <w:ind w:left="1440"/>
      </w:pPr>
      <w:r>
        <w:t>All required hardware and software initialization is done in this task.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LogData.ino</w:t>
      </w:r>
    </w:p>
    <w:p w:rsidR="00BC32FC" w:rsidRDefault="00BC32FC" w:rsidP="00BC32FC">
      <w:pPr>
        <w:ind w:left="1440"/>
      </w:pPr>
      <w:r>
        <w:t>Logs data points to an SD file.</w:t>
      </w:r>
    </w:p>
    <w:p w:rsidR="00BC32FC" w:rsidRDefault="00BC32FC" w:rsidP="00BC32FC">
      <w:pPr>
        <w:ind w:left="1440"/>
      </w:pPr>
      <w:r>
        <w:t>Determines when to report data points to the database.</w:t>
      </w:r>
    </w:p>
    <w:p w:rsidR="008C3188" w:rsidRPr="00D52A7A" w:rsidRDefault="008C3188" w:rsidP="008C3188">
      <w:pPr>
        <w:ind w:left="720"/>
        <w:rPr>
          <w:u w:val="single"/>
        </w:rPr>
      </w:pPr>
      <w:r w:rsidRPr="00D52A7A">
        <w:rPr>
          <w:u w:val="single"/>
        </w:rPr>
        <w:t>ReportData.ino</w:t>
      </w:r>
    </w:p>
    <w:p w:rsidR="00BC32FC" w:rsidRDefault="00BC32FC" w:rsidP="00BC32FC">
      <w:pPr>
        <w:ind w:left="1440"/>
      </w:pPr>
      <w:r>
        <w:t>Reports the data points in the SD file to the database.</w:t>
      </w:r>
    </w:p>
    <w:p w:rsidR="008C3188" w:rsidRPr="00D52A7A" w:rsidRDefault="008C3188" w:rsidP="008C3188">
      <w:pPr>
        <w:ind w:left="720"/>
      </w:pPr>
      <w:r w:rsidRPr="00D52A7A">
        <w:rPr>
          <w:u w:val="single"/>
        </w:rPr>
        <w:t>ResourceQueues.ino</w:t>
      </w:r>
    </w:p>
    <w:p w:rsidR="00D52A7A" w:rsidRDefault="00D52A7A" w:rsidP="00D52A7A">
      <w:pPr>
        <w:ind w:left="1440"/>
      </w:pPr>
      <w:r w:rsidRPr="00D52A7A">
        <w:t>The resource</w:t>
      </w:r>
      <w:r>
        <w:t xml:space="preserve"> were revised to use pointers instead of indexes.</w:t>
      </w:r>
    </w:p>
    <w:p w:rsidR="004862BA" w:rsidRDefault="004862BA" w:rsidP="00D52A7A">
      <w:pPr>
        <w:ind w:left="2160"/>
      </w:pPr>
      <w:r>
        <w:t>Queues were moved from Global to the resource services source files.</w:t>
      </w:r>
    </w:p>
    <w:p w:rsidR="00D52A7A" w:rsidRDefault="00D52A7A" w:rsidP="00D52A7A">
      <w:pPr>
        <w:ind w:left="2160"/>
      </w:pPr>
      <w:r>
        <w:t>Must revise all queue coding.</w:t>
      </w:r>
    </w:p>
    <w:p w:rsidR="00D52A7A" w:rsidRDefault="00D52A7A" w:rsidP="00D52A7A">
      <w:pPr>
        <w:ind w:left="2160"/>
      </w:pPr>
      <w:r>
        <w:t>Must revise the Sys</w:t>
      </w:r>
      <w:r w:rsidR="004862BA">
        <w:t>temLogTask()</w:t>
      </w:r>
    </w:p>
    <w:p w:rsidR="004862BA" w:rsidRPr="00D52A7A" w:rsidRDefault="004862BA" w:rsidP="00D52A7A">
      <w:pPr>
        <w:ind w:left="2160"/>
      </w:pPr>
      <w:r>
        <w:t>The other queues are not used.</w:t>
      </w:r>
    </w:p>
    <w:p w:rsidR="004862BA" w:rsidRDefault="008C3188" w:rsidP="004862BA">
      <w:pPr>
        <w:ind w:left="720"/>
      </w:pPr>
      <w:r w:rsidRPr="00D52A7A">
        <w:rPr>
          <w:u w:val="single"/>
        </w:rPr>
        <w:t>Rtc.ino</w:t>
      </w:r>
    </w:p>
    <w:p w:rsidR="004862BA" w:rsidRDefault="004862BA" w:rsidP="004862BA">
      <w:pPr>
        <w:ind w:left="1440"/>
      </w:pPr>
      <w:r>
        <w:t>The RTC is a shared resource.</w:t>
      </w:r>
    </w:p>
    <w:p w:rsidR="004862BA" w:rsidRPr="004862BA" w:rsidRDefault="004862BA" w:rsidP="004862BA">
      <w:pPr>
        <w:ind w:left="1440"/>
      </w:pPr>
    </w:p>
    <w:p w:rsidR="00954511" w:rsidRDefault="00954511" w:rsidP="008C3188">
      <w:pPr>
        <w:ind w:left="720"/>
      </w:pPr>
      <w:r w:rsidRPr="00D52A7A">
        <w:rPr>
          <w:u w:val="single"/>
        </w:rPr>
        <w:t>SystemLogTask.ino</w:t>
      </w:r>
    </w:p>
    <w:p w:rsidR="004862BA" w:rsidRPr="004862BA" w:rsidRDefault="004862BA" w:rsidP="004862BA">
      <w:pPr>
        <w:ind w:left="1440"/>
      </w:pPr>
      <w:r>
        <w:t>A</w:t>
      </w:r>
    </w:p>
    <w:p w:rsidR="002715D5" w:rsidRDefault="002715D5" w:rsidP="008C3188">
      <w:pPr>
        <w:ind w:left="720"/>
      </w:pPr>
    </w:p>
    <w:p w:rsidR="008D2049" w:rsidRPr="008D2049" w:rsidRDefault="008D2049" w:rsidP="002715D5">
      <w:pPr>
        <w:rPr>
          <w:b/>
        </w:rPr>
      </w:pPr>
      <w:r w:rsidRPr="008D2049">
        <w:rPr>
          <w:b/>
        </w:rPr>
        <w:t>Adding</w:t>
      </w:r>
      <w:r w:rsidR="00B05B66">
        <w:rPr>
          <w:b/>
        </w:rPr>
        <w:t>/Scheduling</w:t>
      </w:r>
      <w:r w:rsidRPr="008D2049">
        <w:rPr>
          <w:b/>
        </w:rPr>
        <w:t xml:space="preserve"> a Task</w:t>
      </w:r>
    </w:p>
    <w:p w:rsidR="00B05B66" w:rsidRDefault="004010EB" w:rsidP="00806579">
      <w:r>
        <w:t xml:space="preserve">A task </w:t>
      </w:r>
      <w:r w:rsidR="00E26C84">
        <w:t>is a state machine</w:t>
      </w:r>
      <w:r w:rsidR="00806579">
        <w:t xml:space="preserve"> mechanized with a switch() statement that in turn is</w:t>
      </w:r>
      <w:r w:rsidR="00E26C84">
        <w:t xml:space="preserve"> driven by the Executive Task Scheduler in the </w:t>
      </w:r>
      <w:r w:rsidR="00806579">
        <w:t xml:space="preserve">Arduino </w:t>
      </w:r>
      <w:r w:rsidR="00E26C84">
        <w:t xml:space="preserve">loop() function. </w:t>
      </w:r>
      <w:r w:rsidR="00806579">
        <w:t>A template of a task source file is shown in TaskTemplate.ino Every task is required to have an identifying 2</w:t>
      </w:r>
      <w:r w:rsidR="009A2680">
        <w:t xml:space="preserve"> </w:t>
      </w:r>
      <w:r w:rsidR="00806579">
        <w:t>or 3 character prefix for all local</w:t>
      </w:r>
      <w:r w:rsidR="00797414">
        <w:t xml:space="preserve"> definitions</w:t>
      </w:r>
      <w:r w:rsidR="009A2680">
        <w:t xml:space="preserve"> and</w:t>
      </w:r>
      <w:r w:rsidR="00797414">
        <w:t xml:space="preserve"> local (.ino file) globals.</w:t>
      </w:r>
      <w:r w:rsidR="009A2680">
        <w:t xml:space="preserve"> </w:t>
      </w:r>
    </w:p>
    <w:p w:rsidR="00806579" w:rsidRDefault="009A2680" w:rsidP="00806579">
      <w:r>
        <w:t>Add a task as follows:</w:t>
      </w:r>
    </w:p>
    <w:p w:rsidR="00E43B36" w:rsidRDefault="009A2680" w:rsidP="00C47C14">
      <w:pPr>
        <w:pStyle w:val="ListParagraph"/>
        <w:numPr>
          <w:ilvl w:val="0"/>
          <w:numId w:val="4"/>
        </w:numPr>
      </w:pPr>
      <w:r>
        <w:t xml:space="preserve">Add a </w:t>
      </w:r>
      <w:r w:rsidR="00E43B36">
        <w:t>MyNewTask.ino source file(Tab).</w:t>
      </w:r>
    </w:p>
    <w:p w:rsidR="00E43B36" w:rsidRDefault="00E43B36" w:rsidP="00AB52D8">
      <w:pPr>
        <w:pStyle w:val="ListParagraph"/>
        <w:numPr>
          <w:ilvl w:val="0"/>
          <w:numId w:val="4"/>
        </w:numPr>
      </w:pPr>
      <w:r>
        <w:t xml:space="preserve">Add </w:t>
      </w:r>
      <w:r w:rsidR="00B538FB">
        <w:t>template code to</w:t>
      </w:r>
      <w:r>
        <w:t xml:space="preserve"> MyNewTask.ino file using TaskTemplate.ino template</w:t>
      </w:r>
      <w:r w:rsidR="00B538FB">
        <w:t xml:space="preserve"> code</w:t>
      </w:r>
      <w:r>
        <w:t>.</w:t>
      </w:r>
    </w:p>
    <w:p w:rsidR="00420AC5" w:rsidRDefault="00420AC5" w:rsidP="00943E0E">
      <w:pPr>
        <w:pStyle w:val="ListParagraph"/>
        <w:numPr>
          <w:ilvl w:val="0"/>
          <w:numId w:val="4"/>
        </w:numPr>
      </w:pPr>
      <w:r>
        <w:t>Replace the task identifying prefix with your task identifying prefix.</w:t>
      </w:r>
    </w:p>
    <w:p w:rsidR="00420AC5" w:rsidRDefault="00420AC5" w:rsidP="00420AC5">
      <w:pPr>
        <w:pStyle w:val="ListParagraph"/>
        <w:numPr>
          <w:ilvl w:val="1"/>
          <w:numId w:val="4"/>
        </w:numPr>
      </w:pPr>
      <w:r>
        <w:t>TT_ with e.g. MTI_</w:t>
      </w:r>
    </w:p>
    <w:p w:rsidR="00E43B36" w:rsidRDefault="00E43B36" w:rsidP="00943E0E">
      <w:pPr>
        <w:pStyle w:val="ListParagraph"/>
        <w:numPr>
          <w:ilvl w:val="0"/>
          <w:numId w:val="4"/>
        </w:numPr>
      </w:pPr>
      <w:r>
        <w:t xml:space="preserve">Replace TEMPLATE_TASK with </w:t>
      </w:r>
      <w:r w:rsidR="00B538FB">
        <w:t>YOUR_TASK_NO</w:t>
      </w:r>
      <w:r>
        <w:t>.</w:t>
      </w:r>
    </w:p>
    <w:p w:rsidR="00E43B36" w:rsidRDefault="00E43B36" w:rsidP="00980AAA">
      <w:pPr>
        <w:pStyle w:val="ListParagraph"/>
        <w:numPr>
          <w:ilvl w:val="0"/>
          <w:numId w:val="4"/>
        </w:numPr>
      </w:pPr>
      <w:r>
        <w:t>Replace TaskTemTask with YourTask.</w:t>
      </w:r>
    </w:p>
    <w:p w:rsidR="00E43B36" w:rsidRDefault="00E43B36" w:rsidP="001F1256">
      <w:pPr>
        <w:pStyle w:val="ListParagraph"/>
        <w:numPr>
          <w:ilvl w:val="0"/>
          <w:numId w:val="4"/>
        </w:numPr>
      </w:pPr>
      <w:r>
        <w:t>Add an index that identifies the new task added i.e.</w:t>
      </w:r>
    </w:p>
    <w:p w:rsidR="00E43B36" w:rsidRDefault="00E43B36" w:rsidP="00B538FB">
      <w:pPr>
        <w:pStyle w:val="ListParagraph"/>
        <w:numPr>
          <w:ilvl w:val="1"/>
          <w:numId w:val="4"/>
        </w:numPr>
      </w:pPr>
      <w:r>
        <w:t>#define YOUR_TASK</w:t>
      </w:r>
      <w:r w:rsidR="00B538FB">
        <w:t>_NO</w:t>
      </w:r>
      <w:r>
        <w:t xml:space="preserve">        n     in Definitions.h</w:t>
      </w:r>
    </w:p>
    <w:p w:rsidR="00E43B36" w:rsidRDefault="00E43B36" w:rsidP="0036554A">
      <w:pPr>
        <w:pStyle w:val="ListParagraph"/>
        <w:numPr>
          <w:ilvl w:val="0"/>
          <w:numId w:val="4"/>
        </w:numPr>
      </w:pPr>
      <w:r>
        <w:t>Initialize</w:t>
      </w:r>
      <w:r w:rsidR="00B538FB">
        <w:t xml:space="preserve"> the new task entries in Setup.ino</w:t>
      </w:r>
      <w:r>
        <w:t>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taskPointer[</w:t>
      </w:r>
      <w:r w:rsidR="00B538FB">
        <w:t>YOUR_TASK_NO</w:t>
      </w:r>
      <w:r>
        <w:t>] = NewTask;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taskScheduled[</w:t>
      </w:r>
      <w:r w:rsidR="00B538FB">
        <w:t>YOUR_TASK_NO</w:t>
      </w:r>
      <w:r>
        <w:t>] = false;</w:t>
      </w:r>
    </w:p>
    <w:p w:rsidR="00B05B66" w:rsidRDefault="00E43B36" w:rsidP="00C804A5">
      <w:pPr>
        <w:pStyle w:val="ListParagraph"/>
        <w:numPr>
          <w:ilvl w:val="1"/>
          <w:numId w:val="4"/>
        </w:numPr>
      </w:pPr>
      <w:r>
        <w:t>tasksState[</w:t>
      </w:r>
      <w:r w:rsidR="00B538FB">
        <w:t>YOUR_TASK_NO</w:t>
      </w:r>
      <w:r>
        <w:t xml:space="preserve">] = TASK_INIT_STATE; </w:t>
      </w:r>
    </w:p>
    <w:p w:rsidR="009A2680" w:rsidRDefault="00E43B36" w:rsidP="00B05B66">
      <w:pPr>
        <w:pStyle w:val="ListParagraph"/>
        <w:numPr>
          <w:ilvl w:val="0"/>
          <w:numId w:val="4"/>
        </w:numPr>
      </w:pPr>
      <w:r>
        <w:t>Add and code the states, for the new task, as required.</w:t>
      </w:r>
    </w:p>
    <w:p w:rsidR="00B05B66" w:rsidRDefault="00B05B66" w:rsidP="00B05B66">
      <w:r>
        <w:t>Schedule a task as follows:</w:t>
      </w:r>
    </w:p>
    <w:p w:rsidR="00B05B66" w:rsidRDefault="00B05B66" w:rsidP="00CC7929">
      <w:pPr>
        <w:pStyle w:val="ListParagraph"/>
        <w:numPr>
          <w:ilvl w:val="0"/>
          <w:numId w:val="5"/>
        </w:numPr>
      </w:pPr>
      <w:r>
        <w:t>Check taskScheduled[</w:t>
      </w:r>
      <w:r w:rsidR="00EB5CF1">
        <w:t>YOUR_TASK_NO</w:t>
      </w:r>
      <w:r>
        <w:t>] with interrupts off.</w:t>
      </w:r>
    </w:p>
    <w:p w:rsidR="00B05B66" w:rsidRDefault="00B05B66" w:rsidP="00E83317">
      <w:pPr>
        <w:pStyle w:val="ListParagraph"/>
        <w:numPr>
          <w:ilvl w:val="0"/>
          <w:numId w:val="5"/>
        </w:numPr>
      </w:pPr>
      <w:r>
        <w:t>Set the entry state newTaskState[</w:t>
      </w:r>
      <w:r w:rsidR="00EB5CF1">
        <w:t>YOUR_TASK_NO</w:t>
      </w:r>
      <w:r>
        <w:t>].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Set taskScheduled[</w:t>
      </w:r>
      <w:r w:rsidR="00EB5CF1">
        <w:t>YOUR_TASK_NO</w:t>
      </w:r>
      <w:r>
        <w:t>] true.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Task is now running.</w:t>
      </w:r>
    </w:p>
    <w:p w:rsidR="00B05B66" w:rsidRDefault="00B05B66" w:rsidP="00B05B66">
      <w:r>
        <w:t>To end the task:</w:t>
      </w:r>
    </w:p>
    <w:p w:rsidR="00B05B66" w:rsidRDefault="00B05B66" w:rsidP="00B05B66">
      <w:pPr>
        <w:pStyle w:val="ListParagraph"/>
        <w:numPr>
          <w:ilvl w:val="0"/>
          <w:numId w:val="6"/>
        </w:numPr>
      </w:pPr>
      <w:r>
        <w:t>Set taskScheduled[</w:t>
      </w:r>
      <w:r w:rsidR="00EB5CF1">
        <w:t>YOUR_TASK_NO</w:t>
      </w:r>
      <w:r>
        <w:t>] false.</w:t>
      </w:r>
    </w:p>
    <w:p w:rsidR="00B05B66" w:rsidRDefault="00B05B66" w:rsidP="00B05B66">
      <w:pPr>
        <w:ind w:left="53"/>
      </w:pPr>
    </w:p>
    <w:p w:rsidR="006E2C7D" w:rsidRDefault="006E2C7D"/>
    <w:p w:rsidR="00C2662E" w:rsidRDefault="00C2662E">
      <w:pPr>
        <w:rPr>
          <w:b/>
        </w:rPr>
      </w:pPr>
    </w:p>
    <w:p w:rsidR="006E2C7D" w:rsidRPr="000D7335" w:rsidRDefault="003D18FA">
      <w:pPr>
        <w:rPr>
          <w:b/>
        </w:rPr>
      </w:pPr>
      <w:r w:rsidRPr="000D7335">
        <w:rPr>
          <w:b/>
        </w:rPr>
        <w:t>Shared resources:</w:t>
      </w:r>
    </w:p>
    <w:p w:rsidR="003D18FA" w:rsidRDefault="003D18FA">
      <w:r>
        <w:t xml:space="preserve">Shared resources, e.g. SD, system log messages, log data point, etc. are controlled and communicated with using FIFO queues. Each queue, e.g. </w:t>
      </w:r>
      <w:r w:rsidR="004244E0">
        <w:t xml:space="preserve">the </w:t>
      </w:r>
      <w:r>
        <w:t xml:space="preserve">“Xyz” </w:t>
      </w:r>
      <w:r w:rsidR="004244E0">
        <w:t xml:space="preserve">queue </w:t>
      </w:r>
      <w:r>
        <w:t>has the following</w:t>
      </w:r>
      <w:r w:rsidR="00B05B66">
        <w:t xml:space="preserve">  global variables</w:t>
      </w:r>
      <w:r w:rsidR="004244E0">
        <w:t>/functions</w:t>
      </w:r>
      <w:r>
        <w:t>:</w:t>
      </w:r>
    </w:p>
    <w:p w:rsidR="003D18FA" w:rsidRDefault="00D51F99" w:rsidP="004244E0">
      <w:pPr>
        <w:pStyle w:val="ListParagraph"/>
        <w:numPr>
          <w:ilvl w:val="0"/>
          <w:numId w:val="6"/>
        </w:numPr>
      </w:pPr>
      <w:r>
        <w:t xml:space="preserve">XyzQueueType </w:t>
      </w:r>
      <w:r w:rsidR="003E33DC">
        <w:t>*</w:t>
      </w:r>
      <w:r w:rsidR="003D18FA" w:rsidRPr="004244E0">
        <w:rPr>
          <w:u w:val="single"/>
        </w:rPr>
        <w:t>XyzQueue</w:t>
      </w:r>
      <w:r>
        <w:t>[MAX_XYZ_QUEUE_ITEMS]</w:t>
      </w:r>
      <w:r w:rsidR="003D18FA">
        <w:t>;</w:t>
      </w:r>
    </w:p>
    <w:p w:rsidR="003D18FA" w:rsidRDefault="003D18FA" w:rsidP="004244E0">
      <w:pPr>
        <w:pStyle w:val="ListParagraph"/>
        <w:numPr>
          <w:ilvl w:val="1"/>
          <w:numId w:val="6"/>
        </w:numPr>
      </w:pPr>
      <w:r>
        <w:t xml:space="preserve">Where XyzQueueType is the control structure used to control and communicate with the </w:t>
      </w:r>
      <w:r w:rsidR="00D51F99">
        <w:t xml:space="preserve">Xyz </w:t>
      </w:r>
      <w:r>
        <w:t>resource.</w:t>
      </w:r>
    </w:p>
    <w:p w:rsidR="00972506" w:rsidRDefault="00972506" w:rsidP="004244E0">
      <w:pPr>
        <w:pStyle w:val="ListParagraph"/>
        <w:numPr>
          <w:ilvl w:val="1"/>
          <w:numId w:val="6"/>
        </w:numPr>
      </w:pPr>
      <w:r w:rsidRPr="004244E0">
        <w:rPr>
          <w:u w:val="single"/>
        </w:rPr>
        <w:t>XyzQueue</w:t>
      </w:r>
      <w:r w:rsidRPr="00972506">
        <w:t xml:space="preserve"> is an array of pointers to the task’s structures currently requesting he resource’s services.</w:t>
      </w:r>
    </w:p>
    <w:p w:rsidR="004244E0" w:rsidRDefault="003D18FA" w:rsidP="003E33DC">
      <w:pPr>
        <w:pStyle w:val="ListParagraph"/>
        <w:numPr>
          <w:ilvl w:val="0"/>
          <w:numId w:val="6"/>
        </w:numPr>
      </w:pPr>
      <w:r>
        <w:t xml:space="preserve">int myRequestIndex </w:t>
      </w:r>
      <w:r w:rsidRPr="004244E0">
        <w:rPr>
          <w:u w:val="single"/>
        </w:rPr>
        <w:t>XyzPush</w:t>
      </w:r>
      <w:r>
        <w:t>(XyzQueueType myRequestStructure);</w:t>
      </w:r>
    </w:p>
    <w:p w:rsidR="004244E0" w:rsidRDefault="00D51F99" w:rsidP="003E33DC">
      <w:pPr>
        <w:pStyle w:val="ListParagraph"/>
        <w:numPr>
          <w:ilvl w:val="1"/>
          <w:numId w:val="6"/>
        </w:numPr>
      </w:pPr>
      <w:r>
        <w:t>C</w:t>
      </w:r>
      <w:r w:rsidR="003D18FA">
        <w:t>opies the caller’s structure</w:t>
      </w:r>
      <w:r w:rsidR="00972506">
        <w:t xml:space="preserve"> pointer</w:t>
      </w:r>
      <w:r w:rsidR="003D18FA">
        <w:t xml:space="preserve"> onto the Xyz’s </w:t>
      </w:r>
      <w:r>
        <w:t>FIFO queue.</w:t>
      </w:r>
    </w:p>
    <w:p w:rsidR="003E33DC" w:rsidRDefault="00D51F99" w:rsidP="003E33DC">
      <w:pPr>
        <w:pStyle w:val="ListParagraph"/>
        <w:numPr>
          <w:ilvl w:val="1"/>
          <w:numId w:val="6"/>
        </w:numPr>
      </w:pPr>
      <w:r>
        <w:t>Schedules the Xyz task if it not currently scheduled.</w:t>
      </w:r>
    </w:p>
    <w:p w:rsidR="003D18FA" w:rsidRDefault="003D18FA" w:rsidP="004244E0">
      <w:pPr>
        <w:pStyle w:val="ListParagraph"/>
        <w:numPr>
          <w:ilvl w:val="0"/>
          <w:numId w:val="6"/>
        </w:numPr>
      </w:pPr>
      <w:r w:rsidRPr="004244E0">
        <w:rPr>
          <w:u w:val="single"/>
        </w:rPr>
        <w:t>XyzPop</w:t>
      </w:r>
      <w:r>
        <w:t>();</w:t>
      </w:r>
    </w:p>
    <w:p w:rsidR="00D51F99" w:rsidRDefault="00D51F99" w:rsidP="003E33DC">
      <w:pPr>
        <w:pStyle w:val="ListParagraph"/>
        <w:numPr>
          <w:ilvl w:val="1"/>
          <w:numId w:val="6"/>
        </w:numPr>
      </w:pPr>
      <w:r>
        <w:t xml:space="preserve">Removes the structure </w:t>
      </w:r>
      <w:r w:rsidR="00972506">
        <w:t xml:space="preserve">pointer </w:t>
      </w:r>
      <w:r>
        <w:t>at the top of the queue.</w:t>
      </w:r>
    </w:p>
    <w:p w:rsidR="00D51F99" w:rsidRDefault="004244E0" w:rsidP="004244E0">
      <w:pPr>
        <w:pStyle w:val="ListParagraph"/>
        <w:numPr>
          <w:ilvl w:val="0"/>
          <w:numId w:val="6"/>
        </w:numPr>
      </w:pPr>
      <w:r>
        <w:t xml:space="preserve">int </w:t>
      </w:r>
      <w:r w:rsidR="00D51F99" w:rsidRPr="004244E0">
        <w:rPr>
          <w:u w:val="single"/>
        </w:rPr>
        <w:t>XyzQueueCount</w:t>
      </w:r>
      <w:r>
        <w:t>;</w:t>
      </w:r>
    </w:p>
    <w:p w:rsidR="00D51F99" w:rsidRDefault="00D51F99" w:rsidP="003E33DC">
      <w:pPr>
        <w:pStyle w:val="ListParagraph"/>
        <w:numPr>
          <w:ilvl w:val="1"/>
          <w:numId w:val="6"/>
        </w:numPr>
      </w:pPr>
      <w:r>
        <w:t>The number of items in the queue.</w:t>
      </w:r>
    </w:p>
    <w:p w:rsidR="0097756C" w:rsidRDefault="003E33DC" w:rsidP="009F1D41">
      <w:pPr>
        <w:pStyle w:val="ListParagraph"/>
        <w:numPr>
          <w:ilvl w:val="0"/>
          <w:numId w:val="6"/>
        </w:numPr>
      </w:pPr>
      <w:r>
        <w:t xml:space="preserve">int </w:t>
      </w:r>
      <w:r w:rsidR="00D51F99" w:rsidRPr="0097756C">
        <w:rPr>
          <w:u w:val="single"/>
        </w:rPr>
        <w:t>XyzQueueOutIdx</w:t>
      </w:r>
      <w:r>
        <w:t>;</w:t>
      </w:r>
    </w:p>
    <w:p w:rsidR="004244E0" w:rsidRDefault="004244E0" w:rsidP="0097756C">
      <w:pPr>
        <w:pStyle w:val="ListParagraph"/>
        <w:numPr>
          <w:ilvl w:val="1"/>
          <w:numId w:val="6"/>
        </w:numPr>
      </w:pPr>
      <w:r>
        <w:t>The index of the</w:t>
      </w:r>
      <w:r w:rsidR="003E33DC">
        <w:t xml:space="preserve"> next item to be removed from the queue.</w:t>
      </w:r>
    </w:p>
    <w:p w:rsidR="000D7335" w:rsidRPr="003E33DC" w:rsidRDefault="00972506" w:rsidP="004244E0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x</w:t>
      </w:r>
      <w:r w:rsidR="000D7335" w:rsidRPr="003E33DC">
        <w:rPr>
          <w:u w:val="single"/>
        </w:rPr>
        <w:t>yzQueueInIdx</w:t>
      </w:r>
    </w:p>
    <w:p w:rsidR="00D51F99" w:rsidRDefault="00FA138B" w:rsidP="003E33DC">
      <w:pPr>
        <w:pStyle w:val="ListParagraph"/>
        <w:numPr>
          <w:ilvl w:val="1"/>
          <w:numId w:val="6"/>
        </w:numPr>
      </w:pPr>
      <w:r>
        <w:t xml:space="preserve">The index of the next queue position available for </w:t>
      </w:r>
      <w:r w:rsidR="00972506">
        <w:t xml:space="preserve">request </w:t>
      </w:r>
      <w:r>
        <w:t>queue insertion.</w:t>
      </w:r>
    </w:p>
    <w:p w:rsidR="000D7335" w:rsidRDefault="000D7335" w:rsidP="000D7335"/>
    <w:p w:rsidR="000D7335" w:rsidRDefault="000D7335" w:rsidP="000D7335">
      <w:r>
        <w:t xml:space="preserve"> To use </w:t>
      </w:r>
      <w:r w:rsidR="003E33DC">
        <w:t>a</w:t>
      </w:r>
      <w:r>
        <w:t xml:space="preserve"> shared resource:</w:t>
      </w:r>
    </w:p>
    <w:p w:rsidR="006057BD" w:rsidRDefault="006057BD" w:rsidP="006057BD">
      <w:pPr>
        <w:pStyle w:val="ListParagraph"/>
        <w:numPr>
          <w:ilvl w:val="0"/>
          <w:numId w:val="1"/>
        </w:numPr>
      </w:pPr>
      <w:r>
        <w:t>Declare the</w:t>
      </w:r>
      <w:r w:rsidR="003E33DC">
        <w:t xml:space="preserve"> associated</w:t>
      </w:r>
      <w:r>
        <w:t xml:space="preserve"> control structure for the resource.</w:t>
      </w:r>
    </w:p>
    <w:p w:rsidR="006057BD" w:rsidRDefault="006057BD" w:rsidP="00925419">
      <w:pPr>
        <w:pStyle w:val="ListParagraph"/>
        <w:numPr>
          <w:ilvl w:val="0"/>
          <w:numId w:val="1"/>
        </w:numPr>
      </w:pPr>
      <w:r>
        <w:t>Fill out the resource control</w:t>
      </w:r>
      <w:r w:rsidR="00377135">
        <w:t xml:space="preserve"> </w:t>
      </w:r>
      <w:r>
        <w:t>structure.</w:t>
      </w:r>
    </w:p>
    <w:p w:rsidR="006057BD" w:rsidRDefault="000D7335" w:rsidP="00B161E3">
      <w:pPr>
        <w:pStyle w:val="ListParagraph"/>
        <w:numPr>
          <w:ilvl w:val="0"/>
          <w:numId w:val="1"/>
        </w:numPr>
      </w:pPr>
      <w:r>
        <w:t xml:space="preserve"> Turn the interrupts off.</w:t>
      </w:r>
    </w:p>
    <w:p w:rsidR="006057BD" w:rsidRDefault="000D7335" w:rsidP="002B0203">
      <w:pPr>
        <w:pStyle w:val="ListParagraph"/>
        <w:numPr>
          <w:ilvl w:val="0"/>
          <w:numId w:val="1"/>
        </w:numPr>
      </w:pPr>
      <w:r>
        <w:t xml:space="preserve">Call the </w:t>
      </w:r>
      <w:r w:rsidR="003E33DC">
        <w:t xml:space="preserve">associated </w:t>
      </w:r>
      <w:r>
        <w:t>push method for the resource, with a pointer to your control structure</w:t>
      </w:r>
      <w:r w:rsidR="003E33DC">
        <w:t>.</w:t>
      </w:r>
    </w:p>
    <w:p w:rsidR="006057BD" w:rsidRDefault="000D7335" w:rsidP="007A00C0">
      <w:pPr>
        <w:pStyle w:val="ListParagraph"/>
        <w:numPr>
          <w:ilvl w:val="0"/>
          <w:numId w:val="1"/>
        </w:numPr>
      </w:pPr>
      <w:r>
        <w:t>Turn the interrupts on.</w:t>
      </w:r>
    </w:p>
    <w:p w:rsidR="006057BD" w:rsidRDefault="000D7335" w:rsidP="00BA5BCF">
      <w:pPr>
        <w:pStyle w:val="ListParagraph"/>
        <w:numPr>
          <w:ilvl w:val="0"/>
          <w:numId w:val="1"/>
        </w:numPr>
      </w:pPr>
      <w:r>
        <w:t xml:space="preserve">Monitor the status in </w:t>
      </w:r>
      <w:r w:rsidR="003E33DC">
        <w:t>your</w:t>
      </w:r>
      <w:r>
        <w:t xml:space="preserve"> </w:t>
      </w:r>
      <w:r w:rsidR="006057BD">
        <w:t xml:space="preserve">control </w:t>
      </w:r>
      <w:r>
        <w:t>structure to see if</w:t>
      </w:r>
      <w:r w:rsidR="006057BD">
        <w:t xml:space="preserve"> </w:t>
      </w:r>
      <w:r>
        <w:t xml:space="preserve">the resource has </w:t>
      </w:r>
      <w:r w:rsidR="00377135">
        <w:t>completed</w:t>
      </w:r>
      <w:r w:rsidR="003E33DC">
        <w:t xml:space="preserve"> the task</w:t>
      </w:r>
      <w:r w:rsidR="006057BD">
        <w:t>.</w:t>
      </w:r>
    </w:p>
    <w:p w:rsidR="000D7335" w:rsidRDefault="006057BD" w:rsidP="00BA5BCF">
      <w:pPr>
        <w:pStyle w:val="ListParagraph"/>
        <w:numPr>
          <w:ilvl w:val="0"/>
          <w:numId w:val="1"/>
        </w:numPr>
      </w:pPr>
      <w:r>
        <w:t xml:space="preserve">Process </w:t>
      </w:r>
      <w:r w:rsidR="003E33DC">
        <w:t>any</w:t>
      </w:r>
      <w:r w:rsidR="000D7335">
        <w:t xml:space="preserve"> </w:t>
      </w:r>
      <w:r w:rsidR="003E33DC">
        <w:t>status/</w:t>
      </w:r>
      <w:r w:rsidR="000D7335">
        <w:t>results</w:t>
      </w:r>
      <w:r>
        <w:t xml:space="preserve"> in the control structure</w:t>
      </w:r>
      <w:r w:rsidR="000D7335">
        <w:t>.</w:t>
      </w:r>
    </w:p>
    <w:p w:rsidR="002715D5" w:rsidRDefault="002715D5" w:rsidP="002715D5"/>
    <w:p w:rsidR="002715D5" w:rsidRPr="002715D5" w:rsidRDefault="002715D5" w:rsidP="002715D5">
      <w:pPr>
        <w:rPr>
          <w:b/>
        </w:rPr>
      </w:pPr>
      <w:r w:rsidRPr="002715D5">
        <w:rPr>
          <w:b/>
        </w:rPr>
        <w:t>System Log</w:t>
      </w:r>
      <w:r w:rsidR="0067190D">
        <w:rPr>
          <w:b/>
        </w:rPr>
        <w:t xml:space="preserve"> </w:t>
      </w:r>
    </w:p>
    <w:p w:rsidR="003D18FA" w:rsidRDefault="002715D5" w:rsidP="00CD012C">
      <w:r>
        <w:t>The system log is</w:t>
      </w:r>
      <w:r w:rsidR="0067190D">
        <w:t xml:space="preserve"> a shared resource and is</w:t>
      </w:r>
      <w:r>
        <w:t xml:space="preserve"> intended to</w:t>
      </w:r>
      <w:r w:rsidR="000D2257">
        <w:t xml:space="preserve"> allow tasks to record diagnostic or error messages to the Syslog.txt</w:t>
      </w:r>
      <w:r w:rsidR="0067190D">
        <w:t xml:space="preserve"> </w:t>
      </w:r>
      <w:r w:rsidR="000D2257">
        <w:t>file on the SD card.</w:t>
      </w:r>
      <w:r w:rsidR="00377135">
        <w:t xml:space="preserve"> The error/diagnostic messages, that are stored as character arrays in program memory, are prepended with a time stamp</w:t>
      </w:r>
      <w:r w:rsidR="0067190D">
        <w:t xml:space="preserve"> by the System log task</w:t>
      </w:r>
      <w:r w:rsidR="00377135">
        <w:t>, up to three parameters appended and the composed message is written to the Syslog.txt file.</w:t>
      </w:r>
    </w:p>
    <w:p w:rsidR="00370BB8" w:rsidRDefault="00370BB8" w:rsidP="00CD012C"/>
    <w:p w:rsidR="00370BB8" w:rsidRDefault="00370BB8" w:rsidP="00CD012C">
      <w:r>
        <w:t>To create a system message:</w:t>
      </w:r>
    </w:p>
    <w:p w:rsidR="00370BB8" w:rsidRDefault="00370BB8" w:rsidP="00370BB8">
      <w:pPr>
        <w:pStyle w:val="ListParagraph"/>
        <w:numPr>
          <w:ilvl w:val="0"/>
          <w:numId w:val="7"/>
        </w:numPr>
      </w:pPr>
      <w:r>
        <w:t>In the SystemLogTask.ino source file:</w:t>
      </w:r>
    </w:p>
    <w:p w:rsidR="00E851F8" w:rsidRDefault="00370BB8" w:rsidP="00341802">
      <w:pPr>
        <w:pStyle w:val="ListParagraph"/>
        <w:numPr>
          <w:ilvl w:val="1"/>
          <w:numId w:val="7"/>
        </w:numPr>
      </w:pPr>
      <w:r>
        <w:t xml:space="preserve">Add the char array, containing the text of the message at the end of the MESSAGE_TABLE. </w:t>
      </w:r>
    </w:p>
    <w:p w:rsidR="00E851F8" w:rsidRDefault="00E851F8" w:rsidP="00E851F8">
      <w:pPr>
        <w:pStyle w:val="ListParagraph"/>
        <w:numPr>
          <w:ilvl w:val="2"/>
          <w:numId w:val="7"/>
        </w:numPr>
      </w:pPr>
      <w:r w:rsidRPr="00E851F8">
        <w:t>prog_char setupString_0[] PROGMEM = "</w:t>
      </w:r>
      <w:r>
        <w:t>My Error Message.</w:t>
      </w:r>
      <w:r w:rsidRPr="00E851F8">
        <w:t>\0";</w:t>
      </w:r>
    </w:p>
    <w:p w:rsidR="00370BB8" w:rsidRDefault="00370BB8" w:rsidP="00E851F8">
      <w:pPr>
        <w:pStyle w:val="ListParagraph"/>
        <w:numPr>
          <w:ilvl w:val="2"/>
          <w:numId w:val="7"/>
        </w:numPr>
      </w:pPr>
      <w:r>
        <w:t xml:space="preserve">Note that the char array uses “_n” to insure uniqueness nd must end with </w:t>
      </w:r>
      <w:r w:rsidR="0024363F">
        <w:t xml:space="preserve">a zero byte </w:t>
      </w:r>
      <w:r>
        <w:t>(“\0” ).</w:t>
      </w:r>
    </w:p>
    <w:p w:rsidR="0024363F" w:rsidRDefault="0024363F" w:rsidP="0024363F">
      <w:pPr>
        <w:pStyle w:val="ListParagraph"/>
        <w:numPr>
          <w:ilvl w:val="1"/>
          <w:numId w:val="7"/>
        </w:numPr>
      </w:pPr>
      <w:r>
        <w:t xml:space="preserve">Add a pointer to the message, that you added above, as the next iten in the </w:t>
      </w:r>
      <w:r w:rsidRPr="0024363F">
        <w:t xml:space="preserve">sysLogPointers </w:t>
      </w:r>
      <w:r>
        <w:t>[] array. Don't forget the comma on the preceding pointer.</w:t>
      </w:r>
    </w:p>
    <w:p w:rsidR="001D5604" w:rsidRDefault="001D5604" w:rsidP="001D5604">
      <w:pPr>
        <w:pStyle w:val="ListParagraph"/>
        <w:numPr>
          <w:ilvl w:val="0"/>
          <w:numId w:val="7"/>
        </w:numPr>
      </w:pPr>
      <w:r>
        <w:t>In the Definitions.h source file: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lastRenderedPageBreak/>
        <w:t xml:space="preserve"> Define n, the index to your message pointer, in the </w:t>
      </w:r>
      <w:r w:rsidRPr="001D5604">
        <w:t>sysLogPointers</w:t>
      </w:r>
      <w:r>
        <w:t>[].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t>#define (the task’s identifying 2 or 3 character prefix)….</w:t>
      </w:r>
      <w:r>
        <w:tab/>
        <w:t xml:space="preserve">   n.</w:t>
      </w:r>
    </w:p>
    <w:p w:rsidR="00505A53" w:rsidRDefault="00505A53" w:rsidP="00505A53">
      <w:pPr>
        <w:pStyle w:val="ListParagraph"/>
        <w:numPr>
          <w:ilvl w:val="2"/>
          <w:numId w:val="7"/>
        </w:numPr>
      </w:pPr>
      <w:r w:rsidRPr="00505A53">
        <w:t>#define TT_TEST_MSG_IDX       2</w:t>
      </w:r>
    </w:p>
    <w:p w:rsidR="001D5604" w:rsidRDefault="00D32420" w:rsidP="00D32420">
      <w:r>
        <w:t>To report a diagnostic/error: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 xml:space="preserve">Declare </w:t>
      </w:r>
      <w:r w:rsidR="00D927E2">
        <w:t>your</w:t>
      </w:r>
      <w:r>
        <w:t xml:space="preserve"> </w:t>
      </w:r>
      <w:r w:rsidRPr="00D32420">
        <w:t>sysLogControl</w:t>
      </w:r>
      <w:r>
        <w:t xml:space="preserve"> control structure.</w:t>
      </w:r>
    </w:p>
    <w:p w:rsidR="00D32420" w:rsidRDefault="00D32420" w:rsidP="00D32420">
      <w:pPr>
        <w:pStyle w:val="ListParagraph"/>
        <w:numPr>
          <w:ilvl w:val="1"/>
          <w:numId w:val="9"/>
        </w:numPr>
      </w:pPr>
      <w:r w:rsidRPr="00D32420">
        <w:t xml:space="preserve">sysLogControl </w:t>
      </w:r>
      <w:r w:rsidR="00D927E2">
        <w:t>mySysLogCtlStruct…;</w:t>
      </w:r>
    </w:p>
    <w:p w:rsidR="00D32420" w:rsidRDefault="00D927E2" w:rsidP="00D32420">
      <w:pPr>
        <w:pStyle w:val="ListParagraph"/>
        <w:numPr>
          <w:ilvl w:val="0"/>
          <w:numId w:val="9"/>
        </w:numPr>
      </w:pPr>
      <w:r>
        <w:t>Initialize</w:t>
      </w:r>
      <w:r w:rsidR="00D32420">
        <w:t xml:space="preserve"> </w:t>
      </w:r>
      <w:r>
        <w:t>mySysLogCtlStruct</w:t>
      </w:r>
      <w:r w:rsidR="00D32420">
        <w:t>.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off.</w:t>
      </w:r>
    </w:p>
    <w:p w:rsidR="00D927E2" w:rsidRDefault="00D927E2" w:rsidP="00D927E2">
      <w:pPr>
        <w:pStyle w:val="ListParagraph"/>
        <w:numPr>
          <w:ilvl w:val="0"/>
          <w:numId w:val="9"/>
        </w:numPr>
      </w:pPr>
      <w:r>
        <w:t>Push the control structure onto the FIFO (</w:t>
      </w:r>
      <w:r w:rsidRPr="00D927E2">
        <w:t>sysLogQueue</w:t>
      </w:r>
      <w:r>
        <w:t>[]</w:t>
      </w:r>
      <w:r w:rsidR="009A3B37">
        <w:t xml:space="preserve"> in Global.ino</w:t>
      </w:r>
      <w:r>
        <w:t>).</w:t>
      </w:r>
    </w:p>
    <w:p w:rsidR="00D32420" w:rsidRDefault="00D927E2" w:rsidP="00D927E2">
      <w:pPr>
        <w:pStyle w:val="ListParagraph"/>
        <w:numPr>
          <w:ilvl w:val="1"/>
          <w:numId w:val="9"/>
        </w:numPr>
      </w:pPr>
      <w:r w:rsidRPr="00D927E2">
        <w:t>PushSysLog(</w:t>
      </w:r>
      <w:r>
        <w:t>&amp;mySysLogCtlStruct</w:t>
      </w:r>
      <w:r w:rsidRPr="00D927E2">
        <w:t>)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on.</w:t>
      </w:r>
    </w:p>
    <w:p w:rsidR="00D32420" w:rsidRDefault="00D32420" w:rsidP="00D927E2">
      <w:pPr>
        <w:pStyle w:val="ListParagraph"/>
        <w:numPr>
          <w:ilvl w:val="0"/>
          <w:numId w:val="9"/>
        </w:numPr>
      </w:pPr>
      <w:r>
        <w:t xml:space="preserve">Monitor the status in to see if the </w:t>
      </w:r>
      <w:r w:rsidR="00D927E2">
        <w:t>logging</w:t>
      </w:r>
      <w:r>
        <w:t xml:space="preserve"> has completed.</w:t>
      </w:r>
      <w:r w:rsidR="00D927E2">
        <w:t xml:space="preserve"> </w:t>
      </w:r>
    </w:p>
    <w:p w:rsidR="00CD012C" w:rsidRDefault="00CD012C" w:rsidP="00CD012C"/>
    <w:p w:rsidR="0067190D" w:rsidRDefault="0067190D" w:rsidP="00CD012C">
      <w:pPr>
        <w:rPr>
          <w:sz w:val="24"/>
          <w:szCs w:val="24"/>
        </w:rPr>
      </w:pPr>
      <w:r>
        <w:rPr>
          <w:b/>
        </w:rPr>
        <w:t>Monitor</w:t>
      </w:r>
    </w:p>
    <w:p w:rsidR="00FD39EF" w:rsidRPr="00FD39EF" w:rsidRDefault="00FD39EF" w:rsidP="00CD012C">
      <w:pPr>
        <w:rPr>
          <w:sz w:val="20"/>
          <w:szCs w:val="20"/>
        </w:rPr>
      </w:pPr>
      <w:r w:rsidRPr="00FD39EF">
        <w:rPr>
          <w:sz w:val="20"/>
          <w:szCs w:val="20"/>
        </w:rPr>
        <w:t>The Monitor task:</w:t>
      </w:r>
    </w:p>
    <w:p w:rsidR="003C4DB8" w:rsidRDefault="003C4DB8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Always scheduled.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Sleeps/wakes the maximum sleep period.</w:t>
      </w:r>
    </w:p>
    <w:p w:rsidR="0097756C" w:rsidRDefault="0097756C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Mechanizes the noSleepFlags global</w:t>
      </w:r>
      <w:r w:rsidR="00462247">
        <w:rPr>
          <w:sz w:val="20"/>
          <w:szCs w:val="20"/>
        </w:rPr>
        <w:t xml:space="preserve"> control</w:t>
      </w:r>
      <w:r>
        <w:rPr>
          <w:sz w:val="20"/>
          <w:szCs w:val="20"/>
        </w:rPr>
        <w:t>.</w:t>
      </w:r>
    </w:p>
    <w:p w:rsidR="0097756C" w:rsidRPr="00462247" w:rsidRDefault="0097756C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 set of 16 flags one for each possible task driven by the </w:t>
      </w:r>
      <w:r w:rsidR="00462247">
        <w:t>Executive Task Scheduler.</w:t>
      </w:r>
    </w:p>
    <w:p w:rsidR="00462247" w:rsidRDefault="00462247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task’s bit flag position is identified by it’s Task Number.</w:t>
      </w:r>
    </w:p>
    <w:p w:rsidR="00462247" w:rsidRDefault="00462247" w:rsidP="0097756C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Used by individual tasks to indicate to the Monitor task to hold off sleep/wake cycles until the task has completed some processing task.</w:t>
      </w:r>
    </w:p>
    <w:p w:rsidR="00462247" w:rsidRPr="00462247" w:rsidRDefault="00462247" w:rsidP="00462247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462247">
        <w:rPr>
          <w:sz w:val="20"/>
          <w:szCs w:val="20"/>
        </w:rPr>
        <w:t>SetNoSleepTaskFlag(int taskNumber);</w:t>
      </w:r>
    </w:p>
    <w:p w:rsidR="00462247" w:rsidRDefault="00462247" w:rsidP="0046224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ResetNoSleepTaskFlag(int taskNumber);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Monitors the rain bucket interrupt.</w:t>
      </w:r>
    </w:p>
    <w:p w:rsidR="00FD39EF" w:rsidRDefault="00082C6A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Queues data points for</w:t>
      </w:r>
      <w:r w:rsidR="00FD39EF">
        <w:rPr>
          <w:sz w:val="20"/>
          <w:szCs w:val="20"/>
        </w:rPr>
        <w:t xml:space="preserve"> the LogData task.</w:t>
      </w:r>
    </w:p>
    <w:p w:rsidR="00FD39EF" w:rsidRDefault="00FD39EF" w:rsidP="00FD39EF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Monitors the battery status.</w:t>
      </w:r>
    </w:p>
    <w:p w:rsidR="00082C6A" w:rsidRDefault="00082C6A" w:rsidP="00082C6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Maintains the following measurement variables.</w:t>
      </w:r>
    </w:p>
    <w:p w:rsidR="00F45C34" w:rsidRDefault="00F45C34" w:rsidP="00F45C3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TBD</w:t>
      </w:r>
    </w:p>
    <w:p w:rsidR="00C2662E" w:rsidRDefault="00C2662E" w:rsidP="00C2662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Simulates bucket tips during Design verification testing.</w:t>
      </w:r>
    </w:p>
    <w:p w:rsidR="00C2662E" w:rsidRDefault="00C2662E" w:rsidP="00C2662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Simulates rain storm scenerios.</w:t>
      </w:r>
    </w:p>
    <w:p w:rsidR="00C2662E" w:rsidRDefault="00C2662E" w:rsidP="00C2662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Light</w:t>
      </w:r>
    </w:p>
    <w:p w:rsidR="00C2662E" w:rsidRDefault="00C2662E" w:rsidP="00C2662E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Heavy</w:t>
      </w:r>
    </w:p>
    <w:p w:rsidR="00C2662E" w:rsidRDefault="00C2662E" w:rsidP="00C2662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Repeats scenerios.</w:t>
      </w:r>
    </w:p>
    <w:p w:rsidR="00C2662E" w:rsidRDefault="00C2662E" w:rsidP="00C2662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Has enabling flags.</w:t>
      </w:r>
    </w:p>
    <w:p w:rsidR="0067190D" w:rsidRDefault="0067190D" w:rsidP="00CD012C">
      <w:pPr>
        <w:rPr>
          <w:sz w:val="20"/>
          <w:szCs w:val="20"/>
        </w:rPr>
      </w:pPr>
      <w:r>
        <w:rPr>
          <w:b/>
        </w:rPr>
        <w:t>Log Data</w:t>
      </w:r>
    </w:p>
    <w:p w:rsidR="00FD39EF" w:rsidRDefault="003C4DB8" w:rsidP="00CD012C">
      <w:pPr>
        <w:rPr>
          <w:sz w:val="20"/>
          <w:szCs w:val="20"/>
        </w:rPr>
      </w:pPr>
      <w:r>
        <w:rPr>
          <w:sz w:val="20"/>
          <w:szCs w:val="20"/>
        </w:rPr>
        <w:t>The Log Data task:</w:t>
      </w:r>
    </w:p>
    <w:p w:rsidR="003C4DB8" w:rsidRDefault="001C08A9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3C4DB8">
        <w:rPr>
          <w:sz w:val="20"/>
          <w:szCs w:val="20"/>
        </w:rPr>
        <w:t>his task is a shared resource</w:t>
      </w:r>
      <w:r>
        <w:rPr>
          <w:sz w:val="20"/>
          <w:szCs w:val="20"/>
        </w:rPr>
        <w:t xml:space="preserve"> with a queue</w:t>
      </w:r>
      <w:r w:rsidR="003C4DB8">
        <w:rPr>
          <w:sz w:val="20"/>
          <w:szCs w:val="20"/>
        </w:rPr>
        <w:t>.</w:t>
      </w:r>
    </w:p>
    <w:p w:rsidR="004679C5" w:rsidRDefault="004679C5" w:rsidP="004679C5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control structure:</w:t>
      </w:r>
    </w:p>
    <w:p w:rsidR="004679C5" w:rsidRPr="004679C5" w:rsidRDefault="004679C5" w:rsidP="004679C5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0"/>
          <w:szCs w:val="20"/>
        </w:rPr>
        <w:t>Operation</w:t>
      </w:r>
    </w:p>
    <w:p w:rsidR="004679C5" w:rsidRPr="004679C5" w:rsidRDefault="004679C5" w:rsidP="004679C5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4679C5">
        <w:rPr>
          <w:sz w:val="24"/>
          <w:szCs w:val="24"/>
        </w:rPr>
        <w:t>Pointer(s)</w:t>
      </w:r>
    </w:p>
    <w:p w:rsidR="004679C5" w:rsidRDefault="004679C5" w:rsidP="004679C5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4679C5">
        <w:rPr>
          <w:sz w:val="24"/>
          <w:szCs w:val="24"/>
        </w:rPr>
        <w:t>Status</w:t>
      </w:r>
      <w:r w:rsidRPr="004679C5">
        <w:rPr>
          <w:sz w:val="20"/>
          <w:szCs w:val="20"/>
        </w:rPr>
        <w:t xml:space="preserve"> </w:t>
      </w:r>
    </w:p>
    <w:p w:rsidR="003C4DB8" w:rsidRPr="004679C5" w:rsidRDefault="003C4DB8" w:rsidP="004679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4679C5">
        <w:rPr>
          <w:sz w:val="20"/>
          <w:szCs w:val="20"/>
        </w:rPr>
        <w:t>Time tags the data.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Writes the data point to the monthly history file.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Flushes all history data file writes.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Writes the data point to the </w:t>
      </w:r>
      <w:r w:rsidR="00991989">
        <w:rPr>
          <w:sz w:val="20"/>
          <w:szCs w:val="20"/>
        </w:rPr>
        <w:t>DataQ_n</w:t>
      </w:r>
      <w:r>
        <w:rPr>
          <w:sz w:val="20"/>
          <w:szCs w:val="20"/>
        </w:rPr>
        <w:t>.txt file.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Flip-flop</w:t>
      </w:r>
      <w:r w:rsidR="00720702">
        <w:rPr>
          <w:sz w:val="20"/>
          <w:szCs w:val="20"/>
        </w:rPr>
        <w:t>s</w:t>
      </w:r>
      <w:r>
        <w:rPr>
          <w:sz w:val="20"/>
          <w:szCs w:val="20"/>
        </w:rPr>
        <w:t xml:space="preserve"> two data queueing files, </w:t>
      </w:r>
      <w:r w:rsidRPr="00991989">
        <w:rPr>
          <w:sz w:val="20"/>
          <w:szCs w:val="20"/>
        </w:rPr>
        <w:t>"DataQ_1.txt"</w:t>
      </w:r>
      <w:r>
        <w:rPr>
          <w:sz w:val="20"/>
          <w:szCs w:val="20"/>
        </w:rPr>
        <w:t xml:space="preserve"> and "DataQ_2</w:t>
      </w:r>
      <w:r w:rsidRPr="00991989">
        <w:rPr>
          <w:sz w:val="20"/>
          <w:szCs w:val="20"/>
        </w:rPr>
        <w:t>.txt"</w:t>
      </w:r>
      <w:r>
        <w:rPr>
          <w:sz w:val="20"/>
          <w:szCs w:val="20"/>
        </w:rPr>
        <w:t>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 queueing files allow the Data Reporter task</w:t>
      </w:r>
      <w:r w:rsidR="005957DC">
        <w:rPr>
          <w:sz w:val="20"/>
          <w:szCs w:val="20"/>
        </w:rPr>
        <w:t xml:space="preserve"> to have</w:t>
      </w:r>
      <w:r w:rsidR="00720702">
        <w:rPr>
          <w:sz w:val="20"/>
          <w:szCs w:val="20"/>
        </w:rPr>
        <w:t xml:space="preserve"> a</w:t>
      </w:r>
      <w:r w:rsidR="005957DC">
        <w:rPr>
          <w:sz w:val="20"/>
          <w:szCs w:val="20"/>
        </w:rPr>
        <w:t xml:space="preserve"> static view of the data points to be reported.</w:t>
      </w:r>
    </w:p>
    <w:p w:rsidR="00991989" w:rsidRDefault="00991989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ReportData task locks the current DataQ_n file during the data reporting time.</w:t>
      </w:r>
    </w:p>
    <w:p w:rsidR="005957DC" w:rsidRDefault="005957DC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Interrupts off during lock flag read/writes.</w:t>
      </w:r>
    </w:p>
    <w:p w:rsidR="005957DC" w:rsidRDefault="005957DC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Once a data queueing files is locked it may be assumed closed.</w:t>
      </w:r>
    </w:p>
    <w:p w:rsidR="00720702" w:rsidRDefault="00720702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Counts the data points written to the current data queueing file.</w:t>
      </w:r>
    </w:p>
    <w:p w:rsidR="00720702" w:rsidRDefault="00720702" w:rsidP="00991989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 points ad</w:t>
      </w:r>
      <w:r w:rsidR="007209D1">
        <w:rPr>
          <w:sz w:val="20"/>
          <w:szCs w:val="20"/>
        </w:rPr>
        <w:t>d</w:t>
      </w:r>
      <w:bookmarkStart w:id="0" w:name="_GoBack"/>
      <w:bookmarkEnd w:id="0"/>
      <w:r>
        <w:rPr>
          <w:sz w:val="20"/>
          <w:szCs w:val="20"/>
        </w:rPr>
        <w:t xml:space="preserve"> records separated by line feed and carriage return characters.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Flushes all </w:t>
      </w:r>
      <w:r w:rsidR="005957DC">
        <w:rPr>
          <w:sz w:val="20"/>
          <w:szCs w:val="20"/>
        </w:rPr>
        <w:t xml:space="preserve">data queueing </w:t>
      </w:r>
      <w:r>
        <w:rPr>
          <w:sz w:val="20"/>
          <w:szCs w:val="20"/>
        </w:rPr>
        <w:t>file writes.</w:t>
      </w:r>
    </w:p>
    <w:p w:rsidR="003C4DB8" w:rsidRDefault="003C4DB8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Schedules the Report Data task</w:t>
      </w:r>
      <w:r w:rsidR="001C08A9">
        <w:rPr>
          <w:sz w:val="20"/>
          <w:szCs w:val="20"/>
        </w:rPr>
        <w:t xml:space="preserve"> if it is not</w:t>
      </w:r>
      <w:r w:rsidR="00F16462">
        <w:rPr>
          <w:sz w:val="20"/>
          <w:szCs w:val="20"/>
        </w:rPr>
        <w:t xml:space="preserve"> already</w:t>
      </w:r>
      <w:r w:rsidR="001C08A9">
        <w:rPr>
          <w:sz w:val="20"/>
          <w:szCs w:val="20"/>
        </w:rPr>
        <w:t xml:space="preserve"> scheduled.</w:t>
      </w:r>
    </w:p>
    <w:p w:rsidR="00F16462" w:rsidRDefault="00F16462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Provide</w:t>
      </w:r>
      <w:r w:rsidR="00E001D3">
        <w:rPr>
          <w:sz w:val="20"/>
          <w:szCs w:val="20"/>
        </w:rPr>
        <w:t>s</w:t>
      </w:r>
      <w:r>
        <w:rPr>
          <w:sz w:val="20"/>
          <w:szCs w:val="20"/>
        </w:rPr>
        <w:t xml:space="preserve"> a “force” flag in the data point that he data reporter can see but is not placed in the database,</w:t>
      </w:r>
    </w:p>
    <w:p w:rsidR="00E001D3" w:rsidRDefault="00E001D3" w:rsidP="003C4DB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global bool dataQueueing</w:t>
      </w:r>
      <w:r w:rsidR="001A6411">
        <w:rPr>
          <w:sz w:val="20"/>
          <w:szCs w:val="20"/>
        </w:rPr>
        <w:t>_1</w:t>
      </w:r>
    </w:p>
    <w:p w:rsidR="001A6411" w:rsidRDefault="001A6411" w:rsidP="001A641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Controlled by DataReporter task.</w:t>
      </w:r>
    </w:p>
    <w:p w:rsidR="001A6411" w:rsidRDefault="001A6411" w:rsidP="001A6411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True indicates data points are being written to the </w:t>
      </w:r>
      <w:r w:rsidRPr="001A6411">
        <w:rPr>
          <w:sz w:val="20"/>
          <w:szCs w:val="20"/>
        </w:rPr>
        <w:t>DataQ_1.txt</w:t>
      </w:r>
      <w:r>
        <w:rPr>
          <w:sz w:val="20"/>
          <w:szCs w:val="20"/>
        </w:rPr>
        <w:t xml:space="preserve"> file as opposed to the  DataQ_2</w:t>
      </w:r>
      <w:r w:rsidRPr="001A6411">
        <w:rPr>
          <w:sz w:val="20"/>
          <w:szCs w:val="20"/>
        </w:rPr>
        <w:t>.txt</w:t>
      </w:r>
      <w:r>
        <w:rPr>
          <w:sz w:val="20"/>
          <w:szCs w:val="20"/>
        </w:rPr>
        <w:t xml:space="preserve"> file.</w:t>
      </w:r>
    </w:p>
    <w:p w:rsidR="001D399C" w:rsidRDefault="001D399C" w:rsidP="00CD012C">
      <w:pPr>
        <w:rPr>
          <w:b/>
        </w:rPr>
      </w:pPr>
    </w:p>
    <w:p w:rsidR="0067190D" w:rsidRDefault="0067190D" w:rsidP="00CD012C">
      <w:pPr>
        <w:rPr>
          <w:sz w:val="24"/>
          <w:szCs w:val="24"/>
        </w:rPr>
      </w:pPr>
      <w:r>
        <w:rPr>
          <w:b/>
        </w:rPr>
        <w:t>Report Data</w:t>
      </w:r>
    </w:p>
    <w:p w:rsidR="00FD39EF" w:rsidRDefault="003C4DB8" w:rsidP="00CD012C">
      <w:pPr>
        <w:rPr>
          <w:sz w:val="20"/>
          <w:szCs w:val="20"/>
        </w:rPr>
      </w:pPr>
      <w:r>
        <w:rPr>
          <w:sz w:val="20"/>
          <w:szCs w:val="20"/>
        </w:rPr>
        <w:t>The Report Data task:</w:t>
      </w:r>
    </w:p>
    <w:p w:rsidR="003C4DB8" w:rsidRDefault="003C4DB8" w:rsidP="00082C6A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082C6A">
        <w:rPr>
          <w:sz w:val="20"/>
          <w:szCs w:val="20"/>
        </w:rPr>
        <w:t>Determines if</w:t>
      </w:r>
      <w:r w:rsidR="00991989" w:rsidRPr="00082C6A">
        <w:rPr>
          <w:sz w:val="20"/>
          <w:szCs w:val="20"/>
        </w:rPr>
        <w:t xml:space="preserve"> a report to the database is required.</w:t>
      </w:r>
    </w:p>
    <w:p w:rsidR="00F16462" w:rsidRDefault="00F16462" w:rsidP="00F1646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debugging.</w:t>
      </w:r>
    </w:p>
    <w:p w:rsidR="00AA6E10" w:rsidRDefault="00AA6E10" w:rsidP="00AA6E10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Dip switches?</w:t>
      </w:r>
    </w:p>
    <w:p w:rsidR="00F16462" w:rsidRDefault="00F16462" w:rsidP="00F16462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Battery power is good.</w:t>
      </w:r>
    </w:p>
    <w:p w:rsidR="00F16462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its been &gt; MAX_REPORT_INTERVAL minutes.</w:t>
      </w:r>
    </w:p>
    <w:p w:rsidR="00F16462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Its raining.</w:t>
      </w:r>
    </w:p>
    <w:p w:rsidR="00F16462" w:rsidRPr="00082C6A" w:rsidRDefault="00F16462" w:rsidP="00F16462">
      <w:pPr>
        <w:pStyle w:val="ListParagraph"/>
        <w:numPr>
          <w:ilvl w:val="2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The force flag in set.</w:t>
      </w:r>
      <w:r w:rsidR="00AA6E10">
        <w:rPr>
          <w:sz w:val="20"/>
          <w:szCs w:val="20"/>
        </w:rPr>
        <w:t>???</w:t>
      </w:r>
    </w:p>
    <w:p w:rsidR="005957DC" w:rsidRDefault="001A6411" w:rsidP="00082C6A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Controls</w:t>
      </w:r>
      <w:r w:rsidR="005957DC" w:rsidRPr="00082C6A">
        <w:rPr>
          <w:sz w:val="20"/>
          <w:szCs w:val="20"/>
        </w:rPr>
        <w:t xml:space="preserve"> the data queueing files.</w:t>
      </w:r>
    </w:p>
    <w:p w:rsidR="001A6411" w:rsidRDefault="00626B23" w:rsidP="001A6411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DataQ_1</w:t>
      </w:r>
      <w:r w:rsidRPr="001A6411">
        <w:rPr>
          <w:sz w:val="20"/>
          <w:szCs w:val="20"/>
        </w:rPr>
        <w:t>.txt</w:t>
      </w:r>
      <w:r>
        <w:rPr>
          <w:sz w:val="20"/>
          <w:szCs w:val="20"/>
        </w:rPr>
        <w:t xml:space="preserve"> </w:t>
      </w:r>
      <w:r w:rsidR="004679C5">
        <w:rPr>
          <w:sz w:val="20"/>
          <w:szCs w:val="20"/>
        </w:rPr>
        <w:t xml:space="preserve">and </w:t>
      </w:r>
      <w:r>
        <w:rPr>
          <w:sz w:val="20"/>
          <w:szCs w:val="20"/>
        </w:rPr>
        <w:t>DataQ_2</w:t>
      </w:r>
      <w:r w:rsidRPr="001A6411">
        <w:rPr>
          <w:sz w:val="20"/>
          <w:szCs w:val="20"/>
        </w:rPr>
        <w:t>.txt</w:t>
      </w:r>
      <w:r w:rsidR="004679C5">
        <w:rPr>
          <w:sz w:val="20"/>
          <w:szCs w:val="20"/>
        </w:rPr>
        <w:t>.</w:t>
      </w:r>
    </w:p>
    <w:p w:rsidR="001D399C" w:rsidRDefault="00082C6A" w:rsidP="001D399C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Interrupts off.</w:t>
      </w:r>
    </w:p>
    <w:p w:rsidR="004679C5" w:rsidRDefault="00C2662E" w:rsidP="004F747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4679C5">
        <w:rPr>
          <w:sz w:val="20"/>
          <w:szCs w:val="20"/>
        </w:rPr>
        <w:t>Mechanizes simulated modem power loading</w:t>
      </w:r>
      <w:r w:rsidR="004679C5">
        <w:rPr>
          <w:sz w:val="20"/>
          <w:szCs w:val="20"/>
        </w:rPr>
        <w:t xml:space="preserve"> during d</w:t>
      </w:r>
      <w:r w:rsidR="004679C5" w:rsidRPr="004679C5">
        <w:rPr>
          <w:sz w:val="20"/>
          <w:szCs w:val="20"/>
        </w:rPr>
        <w:t>esign verification testing.</w:t>
      </w:r>
    </w:p>
    <w:p w:rsidR="004679C5" w:rsidRDefault="004679C5" w:rsidP="004679C5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 hardware modem power simulator is mechanized in the hardware.</w:t>
      </w:r>
    </w:p>
    <w:p w:rsidR="00626B23" w:rsidRDefault="004679C5" w:rsidP="00626B23">
      <w:pPr>
        <w:pStyle w:val="ListParagraph"/>
        <w:numPr>
          <w:ilvl w:val="0"/>
          <w:numId w:val="12"/>
        </w:numPr>
        <w:ind w:left="1080"/>
        <w:rPr>
          <w:sz w:val="20"/>
          <w:szCs w:val="20"/>
        </w:rPr>
      </w:pPr>
      <w:r w:rsidRPr="00626B23">
        <w:rPr>
          <w:sz w:val="20"/>
          <w:szCs w:val="20"/>
        </w:rPr>
        <w:t>Software controlled.</w:t>
      </w:r>
    </w:p>
    <w:p w:rsidR="00082C6A" w:rsidRDefault="004679C5" w:rsidP="00626B23">
      <w:pPr>
        <w:pStyle w:val="ListParagraph"/>
        <w:numPr>
          <w:ilvl w:val="0"/>
          <w:numId w:val="12"/>
        </w:numPr>
        <w:ind w:left="1080"/>
        <w:rPr>
          <w:sz w:val="20"/>
          <w:szCs w:val="20"/>
        </w:rPr>
      </w:pPr>
      <w:r w:rsidRPr="00626B23">
        <w:rPr>
          <w:sz w:val="20"/>
          <w:szCs w:val="20"/>
        </w:rPr>
        <w:t>Digital I/O turns load on and off simulating modem-tower protocol.</w:t>
      </w:r>
    </w:p>
    <w:p w:rsidR="00626B23" w:rsidRDefault="00626B23" w:rsidP="00626B23">
      <w:pPr>
        <w:pStyle w:val="ListParagraph"/>
        <w:numPr>
          <w:ilvl w:val="0"/>
          <w:numId w:val="12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Protocol</w:t>
      </w:r>
    </w:p>
    <w:p w:rsidR="00626B23" w:rsidRPr="00626B23" w:rsidRDefault="00626B23" w:rsidP="00626B23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TBD</w:t>
      </w:r>
    </w:p>
    <w:p w:rsidR="00991989" w:rsidRPr="00FD39EF" w:rsidRDefault="00991989" w:rsidP="00626B23">
      <w:pPr>
        <w:ind w:left="1080"/>
        <w:rPr>
          <w:sz w:val="20"/>
          <w:szCs w:val="20"/>
        </w:rPr>
      </w:pPr>
    </w:p>
    <w:p w:rsidR="0067190D" w:rsidRDefault="0067190D" w:rsidP="00CD012C">
      <w:pPr>
        <w:rPr>
          <w:sz w:val="24"/>
          <w:szCs w:val="24"/>
        </w:rPr>
      </w:pPr>
      <w:r>
        <w:rPr>
          <w:b/>
        </w:rPr>
        <w:t>Resource Queues</w:t>
      </w:r>
      <w:r w:rsidR="00FD39EF">
        <w:rPr>
          <w:sz w:val="24"/>
          <w:szCs w:val="24"/>
        </w:rPr>
        <w:t xml:space="preserve"> </w:t>
      </w:r>
    </w:p>
    <w:p w:rsidR="00FD39EF" w:rsidRDefault="00F16462" w:rsidP="00082C6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Independent FIFO queue for each resource.</w:t>
      </w:r>
    </w:p>
    <w:p w:rsidR="00AA6E10" w:rsidRDefault="00AA6E10" w:rsidP="00082C6A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Tracking indexes with pointers?</w:t>
      </w:r>
    </w:p>
    <w:p w:rsidR="00626B23" w:rsidRPr="00626B23" w:rsidRDefault="00626B23" w:rsidP="00626B23">
      <w:pPr>
        <w:ind w:left="360"/>
        <w:rPr>
          <w:sz w:val="20"/>
          <w:szCs w:val="20"/>
        </w:rPr>
      </w:pPr>
    </w:p>
    <w:p w:rsidR="00FD39EF" w:rsidRDefault="00FD39EF" w:rsidP="00CD012C">
      <w:pPr>
        <w:rPr>
          <w:b/>
        </w:rPr>
      </w:pPr>
      <w:r>
        <w:rPr>
          <w:b/>
        </w:rPr>
        <w:t>Real Time Clock</w:t>
      </w:r>
    </w:p>
    <w:p w:rsidR="00AA6E10" w:rsidRDefault="00AA6E10" w:rsidP="00AA6E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queued resource.</w:t>
      </w:r>
    </w:p>
    <w:p w:rsidR="00AA6E10" w:rsidRDefault="00AA6E10" w:rsidP="00AA6E1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Update my RTC location.</w:t>
      </w:r>
    </w:p>
    <w:p w:rsidR="004679C5" w:rsidRDefault="004679C5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Char[]</w:t>
      </w:r>
    </w:p>
    <w:p w:rsidR="00AA6E10" w:rsidRDefault="00AA6E10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long</w:t>
      </w:r>
    </w:p>
    <w:p w:rsidR="00AA6E10" w:rsidRDefault="00AA6E10" w:rsidP="00AA6E10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Unix</w:t>
      </w:r>
      <w:r w:rsidR="004679C5">
        <w:rPr>
          <w:sz w:val="24"/>
          <w:szCs w:val="24"/>
        </w:rPr>
        <w:t xml:space="preserve"> time long</w:t>
      </w:r>
    </w:p>
    <w:p w:rsidR="001D399C" w:rsidRDefault="001D399C" w:rsidP="001D399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This task is a shared resource with a queue.</w:t>
      </w:r>
    </w:p>
    <w:p w:rsidR="001D399C" w:rsidRDefault="001D399C" w:rsidP="001D399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The control structure:</w:t>
      </w:r>
    </w:p>
    <w:p w:rsidR="001D399C" w:rsidRPr="004679C5" w:rsidRDefault="004679C5" w:rsidP="001D399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0"/>
          <w:szCs w:val="20"/>
        </w:rPr>
        <w:t>Operation</w:t>
      </w:r>
    </w:p>
    <w:p w:rsidR="004679C5" w:rsidRDefault="004679C5" w:rsidP="001D399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Pointer(s)</w:t>
      </w:r>
    </w:p>
    <w:p w:rsidR="004679C5" w:rsidRPr="001D399C" w:rsidRDefault="004679C5" w:rsidP="001D399C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:rsidR="00FD39EF" w:rsidRPr="00FD39EF" w:rsidRDefault="00FD39EF" w:rsidP="00CD012C">
      <w:pPr>
        <w:rPr>
          <w:sz w:val="20"/>
          <w:szCs w:val="20"/>
        </w:rPr>
      </w:pPr>
    </w:p>
    <w:p w:rsidR="00FD39EF" w:rsidRDefault="00FD39EF" w:rsidP="00CD012C">
      <w:pPr>
        <w:rPr>
          <w:b/>
        </w:rPr>
      </w:pPr>
      <w:r>
        <w:rPr>
          <w:b/>
        </w:rPr>
        <w:t>Setup</w:t>
      </w:r>
    </w:p>
    <w:p w:rsidR="00E001D3" w:rsidRDefault="00E001D3" w:rsidP="00E001D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Opens two data logging File objects:</w:t>
      </w:r>
    </w:p>
    <w:p w:rsidR="00466E9F" w:rsidRDefault="00466E9F" w:rsidP="001A641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Open the Arduino IDE Serial Monitor communication.</w:t>
      </w:r>
    </w:p>
    <w:p w:rsidR="00466E9F" w:rsidRDefault="00466E9F" w:rsidP="00466E9F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Uses UART 0 at 9600</w:t>
      </w:r>
    </w:p>
    <w:p w:rsidR="00CA5F94" w:rsidRDefault="00CA5F94" w:rsidP="00CA5F9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Solar 5.0 VDC regulator</w:t>
      </w:r>
      <w:r w:rsidR="00597F61">
        <w:rPr>
          <w:sz w:val="24"/>
          <w:szCs w:val="24"/>
        </w:rPr>
        <w:t xml:space="preserve"> as enabled</w:t>
      </w:r>
      <w:r>
        <w:rPr>
          <w:sz w:val="24"/>
          <w:szCs w:val="24"/>
        </w:rPr>
        <w:t>.</w:t>
      </w:r>
    </w:p>
    <w:p w:rsidR="00CA5F94" w:rsidRDefault="00CA5F94" w:rsidP="00CA5F94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Digital I/O </w:t>
      </w:r>
      <w:r w:rsidRPr="00466E9F">
        <w:rPr>
          <w:sz w:val="24"/>
          <w:szCs w:val="24"/>
        </w:rPr>
        <w:t>SOLAR_REG_ENABLE</w:t>
      </w:r>
      <w:r>
        <w:rPr>
          <w:sz w:val="24"/>
          <w:szCs w:val="24"/>
        </w:rPr>
        <w:t xml:space="preserve"> as output.</w:t>
      </w:r>
    </w:p>
    <w:p w:rsidR="00CA5F94" w:rsidRDefault="00CA5F94" w:rsidP="00CA5F9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Enable the solar regular output to the battery charger.</w:t>
      </w:r>
    </w:p>
    <w:p w:rsidR="00CA5F94" w:rsidRDefault="00CA5F94" w:rsidP="00CA5F9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</w:t>
      </w:r>
      <w:r w:rsidR="00597F61">
        <w:rPr>
          <w:sz w:val="24"/>
          <w:szCs w:val="24"/>
        </w:rPr>
        <w:t>Battery C</w:t>
      </w:r>
      <w:r>
        <w:rPr>
          <w:sz w:val="24"/>
          <w:szCs w:val="24"/>
        </w:rPr>
        <w:t>harger</w:t>
      </w:r>
      <w:r w:rsidR="00597F61">
        <w:rPr>
          <w:sz w:val="24"/>
          <w:szCs w:val="24"/>
        </w:rPr>
        <w:t xml:space="preserve"> as </w:t>
      </w:r>
      <w:r>
        <w:rPr>
          <w:sz w:val="24"/>
          <w:szCs w:val="24"/>
        </w:rPr>
        <w:t xml:space="preserve"> disable.</w:t>
      </w:r>
    </w:p>
    <w:p w:rsidR="00597F61" w:rsidRDefault="00597F61" w:rsidP="00597F61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Set the bit state of </w:t>
      </w:r>
      <w:r w:rsidR="00CA5F94" w:rsidRPr="00597F61">
        <w:rPr>
          <w:sz w:val="24"/>
          <w:szCs w:val="24"/>
        </w:rPr>
        <w:t xml:space="preserve">Digital I/O </w:t>
      </w:r>
      <w:r w:rsidRPr="00597F61">
        <w:rPr>
          <w:sz w:val="24"/>
          <w:szCs w:val="24"/>
        </w:rPr>
        <w:t>BATTERY_CHARGE_DISABLE</w:t>
      </w:r>
      <w:r>
        <w:rPr>
          <w:sz w:val="24"/>
          <w:szCs w:val="24"/>
        </w:rPr>
        <w:t xml:space="preserve"> </w:t>
      </w:r>
      <w:r w:rsidR="00CA5F94" w:rsidRPr="00597F61">
        <w:rPr>
          <w:sz w:val="24"/>
          <w:szCs w:val="24"/>
        </w:rPr>
        <w:t xml:space="preserve">as </w:t>
      </w:r>
      <w:r>
        <w:rPr>
          <w:sz w:val="24"/>
          <w:szCs w:val="24"/>
        </w:rPr>
        <w:t>disabeled</w:t>
      </w:r>
      <w:r w:rsidR="00CA5F94" w:rsidRPr="00597F61">
        <w:rPr>
          <w:sz w:val="24"/>
          <w:szCs w:val="24"/>
        </w:rPr>
        <w:t>.</w:t>
      </w:r>
    </w:p>
    <w:p w:rsidR="00597F61" w:rsidRDefault="00597F61" w:rsidP="001267FE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C7772">
        <w:rPr>
          <w:sz w:val="24"/>
          <w:szCs w:val="24"/>
        </w:rPr>
        <w:t>Digital I/O BATTERY_CHARGE_DISABLE</w:t>
      </w:r>
      <w:r w:rsidR="004C7772" w:rsidRPr="004C7772">
        <w:rPr>
          <w:sz w:val="24"/>
          <w:szCs w:val="24"/>
        </w:rPr>
        <w:t xml:space="preserve"> </w:t>
      </w:r>
      <w:r w:rsidRPr="004C7772">
        <w:rPr>
          <w:sz w:val="24"/>
          <w:szCs w:val="24"/>
        </w:rPr>
        <w:t>as output.</w:t>
      </w:r>
    </w:p>
    <w:p w:rsidR="004C7772" w:rsidRPr="004C7772" w:rsidRDefault="004C7772" w:rsidP="001267FE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Disable the Battery Charger.</w:t>
      </w:r>
    </w:p>
    <w:p w:rsidR="00597F61" w:rsidRDefault="00597F61" w:rsidP="00597F6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the SD card’s SPI bus Slave Select (SS) line</w:t>
      </w:r>
      <w:r w:rsidR="004C7772">
        <w:rPr>
          <w:sz w:val="24"/>
          <w:szCs w:val="24"/>
        </w:rPr>
        <w:t>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Set the bit state of </w:t>
      </w:r>
      <w:r w:rsidRPr="00597F61">
        <w:rPr>
          <w:sz w:val="24"/>
          <w:szCs w:val="24"/>
        </w:rPr>
        <w:t xml:space="preserve">Digital I/O </w:t>
      </w:r>
      <w:r w:rsidRPr="004C7772">
        <w:rPr>
          <w:sz w:val="24"/>
          <w:szCs w:val="24"/>
        </w:rPr>
        <w:t>SD_SPI_SELECT</w:t>
      </w:r>
      <w:r>
        <w:rPr>
          <w:sz w:val="24"/>
          <w:szCs w:val="24"/>
        </w:rPr>
        <w:t xml:space="preserve"> </w:t>
      </w:r>
      <w:r w:rsidRPr="00597F61">
        <w:rPr>
          <w:sz w:val="24"/>
          <w:szCs w:val="24"/>
        </w:rPr>
        <w:t xml:space="preserve">as </w:t>
      </w:r>
      <w:r>
        <w:rPr>
          <w:sz w:val="24"/>
          <w:szCs w:val="24"/>
        </w:rPr>
        <w:t>disabeled</w:t>
      </w:r>
      <w:r w:rsidRPr="00597F61">
        <w:rPr>
          <w:sz w:val="24"/>
          <w:szCs w:val="24"/>
        </w:rPr>
        <w:t>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C7772">
        <w:rPr>
          <w:sz w:val="24"/>
          <w:szCs w:val="24"/>
        </w:rPr>
        <w:t>Digital I/O SD_SPI_SELECT as output.</w:t>
      </w:r>
    </w:p>
    <w:p w:rsidR="004C7772" w:rsidRP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Unselect the SD card.</w:t>
      </w:r>
    </w:p>
    <w:p w:rsidR="00597F61" w:rsidRDefault="00597F61" w:rsidP="004C777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the </w:t>
      </w:r>
      <w:r w:rsidR="004C7772" w:rsidRPr="004C7772">
        <w:rPr>
          <w:sz w:val="24"/>
          <w:szCs w:val="24"/>
        </w:rPr>
        <w:t>DS3234</w:t>
      </w:r>
      <w:r w:rsidR="004C7772">
        <w:rPr>
          <w:sz w:val="24"/>
          <w:szCs w:val="24"/>
        </w:rPr>
        <w:t xml:space="preserve"> </w:t>
      </w:r>
      <w:r>
        <w:rPr>
          <w:sz w:val="24"/>
          <w:szCs w:val="24"/>
        </w:rPr>
        <w:t>RTC card’s SPI bus Slave Select (SS) line as not selected.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Set the bit state of </w:t>
      </w:r>
      <w:r w:rsidRPr="00597F61">
        <w:rPr>
          <w:sz w:val="24"/>
          <w:szCs w:val="24"/>
        </w:rPr>
        <w:t xml:space="preserve">Digital I/O </w:t>
      </w:r>
      <w:r w:rsidRPr="004C7772">
        <w:rPr>
          <w:sz w:val="24"/>
          <w:szCs w:val="24"/>
        </w:rPr>
        <w:t>RTC_SPI_SELECT</w:t>
      </w:r>
      <w:r>
        <w:rPr>
          <w:sz w:val="24"/>
          <w:szCs w:val="24"/>
        </w:rPr>
        <w:t xml:space="preserve"> </w:t>
      </w:r>
      <w:r w:rsidRPr="00597F61">
        <w:rPr>
          <w:sz w:val="24"/>
          <w:szCs w:val="24"/>
        </w:rPr>
        <w:t xml:space="preserve">as </w:t>
      </w:r>
      <w:r>
        <w:rPr>
          <w:sz w:val="24"/>
          <w:szCs w:val="24"/>
        </w:rPr>
        <w:t>disabeled</w:t>
      </w:r>
      <w:r w:rsidRPr="00597F61">
        <w:rPr>
          <w:sz w:val="24"/>
          <w:szCs w:val="24"/>
        </w:rPr>
        <w:t>.</w:t>
      </w:r>
    </w:p>
    <w:p w:rsid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4C7772">
        <w:rPr>
          <w:sz w:val="24"/>
          <w:szCs w:val="24"/>
        </w:rPr>
        <w:t>Digital I/O RTC_SPI_SELECT as output.</w:t>
      </w:r>
    </w:p>
    <w:p w:rsidR="004C7772" w:rsidRPr="004C7772" w:rsidRDefault="004C7772" w:rsidP="004C7772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Unselect the </w:t>
      </w:r>
      <w:r w:rsidRPr="004C7772">
        <w:rPr>
          <w:sz w:val="24"/>
          <w:szCs w:val="24"/>
        </w:rPr>
        <w:t>DS3234</w:t>
      </w:r>
      <w:r>
        <w:rPr>
          <w:sz w:val="24"/>
          <w:szCs w:val="24"/>
        </w:rPr>
        <w:t xml:space="preserve"> RTC card.</w:t>
      </w:r>
    </w:p>
    <w:p w:rsidR="004C7772" w:rsidRDefault="004C7772" w:rsidP="001A641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Show all tasks as not scheduled.</w:t>
      </w:r>
      <w:r w:rsidR="00B86767">
        <w:rPr>
          <w:sz w:val="24"/>
          <w:szCs w:val="24"/>
        </w:rPr>
        <w:t xml:space="preserve"> </w:t>
      </w:r>
      <w:r>
        <w:rPr>
          <w:sz w:val="24"/>
          <w:szCs w:val="24"/>
        </w:rPr>
        <w:t>Initialize all task pointers.</w:t>
      </w:r>
    </w:p>
    <w:p w:rsidR="00B86767" w:rsidRDefault="00B86767" w:rsidP="001A6411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Initialize the SD card.</w:t>
      </w:r>
    </w:p>
    <w:p w:rsidR="00B86767" w:rsidRDefault="00B86767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Set pin mode for Digital I/O 53 to output.</w:t>
      </w:r>
    </w:p>
    <w:p w:rsidR="00B86767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6854B3">
        <w:rPr>
          <w:sz w:val="24"/>
          <w:szCs w:val="24"/>
        </w:rPr>
        <w:t>requirement of the SD Library</w:t>
      </w:r>
    </w:p>
    <w:p w:rsidR="006854B3" w:rsidRDefault="006854B3" w:rsidP="006854B3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At the completion of the </w:t>
      </w:r>
      <w:r w:rsidRPr="006854B3">
        <w:rPr>
          <w:sz w:val="24"/>
          <w:szCs w:val="24"/>
        </w:rPr>
        <w:t>SD.begin(SD_SPI_SELECT)</w:t>
      </w:r>
      <w:r>
        <w:rPr>
          <w:sz w:val="24"/>
          <w:szCs w:val="24"/>
        </w:rPr>
        <w:t xml:space="preserve"> in the Setup:</w:t>
      </w:r>
    </w:p>
    <w:p w:rsidR="006854B3" w:rsidRDefault="006854B3" w:rsidP="006854B3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SD card draws an additional 90 mA of current.</w:t>
      </w:r>
    </w:p>
    <w:p w:rsidR="006854B3" w:rsidRDefault="006854B3" w:rsidP="00720380">
      <w:pPr>
        <w:pStyle w:val="ListParagraph"/>
        <w:numPr>
          <w:ilvl w:val="4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Have not investigated.</w:t>
      </w:r>
    </w:p>
    <w:p w:rsidR="006854B3" w:rsidRDefault="006854B3" w:rsidP="006854B3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Momentairly breaking the SD Card ground , one time, gets rid of the 90 mA draw.</w:t>
      </w:r>
    </w:p>
    <w:p w:rsidR="006854B3" w:rsidRDefault="006854B3" w:rsidP="006854B3">
      <w:pPr>
        <w:pStyle w:val="ListParagraph"/>
        <w:numPr>
          <w:ilvl w:val="4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 the hardware an FET switch in the SD ground is provided</w:t>
      </w:r>
      <w:r w:rsidR="00720380">
        <w:rPr>
          <w:sz w:val="24"/>
          <w:szCs w:val="24"/>
        </w:rPr>
        <w:t xml:space="preserve"> to break the ground.</w:t>
      </w:r>
    </w:p>
    <w:p w:rsidR="00720380" w:rsidRDefault="00720380" w:rsidP="00720380">
      <w:pPr>
        <w:pStyle w:val="ListParagraph"/>
        <w:numPr>
          <w:ilvl w:val="5"/>
          <w:numId w:val="15"/>
        </w:numPr>
        <w:rPr>
          <w:sz w:val="24"/>
          <w:szCs w:val="24"/>
        </w:rPr>
      </w:pPr>
      <w:r w:rsidRPr="00720380">
        <w:rPr>
          <w:sz w:val="24"/>
          <w:szCs w:val="24"/>
        </w:rPr>
        <w:t>di</w:t>
      </w:r>
      <w:r>
        <w:rPr>
          <w:sz w:val="24"/>
          <w:szCs w:val="24"/>
        </w:rPr>
        <w:t>gitalWrite(SD_PWR_ENABLE, HIGH)</w:t>
      </w:r>
    </w:p>
    <w:p w:rsidR="00720380" w:rsidRDefault="00720380" w:rsidP="00720380">
      <w:pPr>
        <w:pStyle w:val="ListParagraph"/>
        <w:numPr>
          <w:ilvl w:val="6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Completes SD ground connection.</w:t>
      </w:r>
    </w:p>
    <w:p w:rsidR="00720380" w:rsidRPr="00720380" w:rsidRDefault="00720380" w:rsidP="00CC6CD4">
      <w:pPr>
        <w:pStyle w:val="ListParagraph"/>
        <w:numPr>
          <w:ilvl w:val="6"/>
          <w:numId w:val="15"/>
        </w:numPr>
        <w:rPr>
          <w:sz w:val="24"/>
          <w:szCs w:val="24"/>
        </w:rPr>
      </w:pPr>
      <w:r w:rsidRPr="00720380">
        <w:rPr>
          <w:sz w:val="24"/>
          <w:szCs w:val="24"/>
        </w:rPr>
        <w:t>Default at Power-on/Reset.</w:t>
      </w:r>
    </w:p>
    <w:p w:rsidR="00720380" w:rsidRDefault="00720380" w:rsidP="00720380">
      <w:pPr>
        <w:pStyle w:val="ListParagraph"/>
        <w:numPr>
          <w:ilvl w:val="5"/>
          <w:numId w:val="15"/>
        </w:numPr>
        <w:rPr>
          <w:sz w:val="24"/>
          <w:szCs w:val="24"/>
        </w:rPr>
      </w:pPr>
      <w:r w:rsidRPr="00720380">
        <w:rPr>
          <w:sz w:val="24"/>
          <w:szCs w:val="24"/>
        </w:rPr>
        <w:t>digitalWrite(SD_PWR_ENABLE, LOW)</w:t>
      </w:r>
    </w:p>
    <w:p w:rsidR="00720380" w:rsidRDefault="00720380" w:rsidP="00720380">
      <w:pPr>
        <w:pStyle w:val="ListParagraph"/>
        <w:numPr>
          <w:ilvl w:val="6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Breaks the SD ground connection.</w:t>
      </w:r>
    </w:p>
    <w:p w:rsidR="00F45C34" w:rsidRDefault="00F45C34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 the System Log file.</w:t>
      </w:r>
    </w:p>
    <w:p w:rsidR="00F45C34" w:rsidRDefault="00F45C34" w:rsidP="00F45C34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F45C34">
        <w:rPr>
          <w:sz w:val="24"/>
          <w:szCs w:val="24"/>
        </w:rPr>
        <w:t xml:space="preserve">Syslog.txt </w:t>
      </w:r>
    </w:p>
    <w:p w:rsidR="00F45C34" w:rsidRDefault="00F45C34" w:rsidP="00F45C34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B86767">
        <w:rPr>
          <w:sz w:val="24"/>
          <w:szCs w:val="24"/>
        </w:rPr>
        <w:t>FILE_WRITE</w:t>
      </w:r>
    </w:p>
    <w:p w:rsidR="00F45C34" w:rsidRDefault="00B86767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 the history file name for this</w:t>
      </w:r>
      <w:r w:rsidR="00F45C34">
        <w:rPr>
          <w:sz w:val="24"/>
          <w:szCs w:val="24"/>
        </w:rPr>
        <w:t xml:space="preserve"> month.</w:t>
      </w:r>
    </w:p>
    <w:p w:rsidR="00F45C34" w:rsidRDefault="00F45C34" w:rsidP="00F45C34">
      <w:pPr>
        <w:pStyle w:val="ListParagraph"/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Hist(mm)(dd).txt</w:t>
      </w:r>
    </w:p>
    <w:p w:rsidR="00B86767" w:rsidRDefault="00B86767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Open the history file for this month:</w:t>
      </w:r>
    </w:p>
    <w:p w:rsidR="00B86767" w:rsidRPr="00607790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FILE_WRITE</w:t>
      </w:r>
    </w:p>
    <w:p w:rsidR="00B86767" w:rsidRPr="00607790" w:rsidRDefault="00B86767" w:rsidP="00D1483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Open the data point queueing files.</w:t>
      </w:r>
    </w:p>
    <w:p w:rsidR="00B86767" w:rsidRPr="00607790" w:rsidRDefault="00E001D3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DATA_HOLDING_FILE_1</w:t>
      </w:r>
    </w:p>
    <w:p w:rsidR="00B86767" w:rsidRPr="00607790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FILE_WRITE</w:t>
      </w:r>
    </w:p>
    <w:p w:rsidR="00E001D3" w:rsidRPr="00607790" w:rsidRDefault="00E001D3" w:rsidP="00B86767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lastRenderedPageBreak/>
        <w:t xml:space="preserve"> DATA_HOLDING_FILE_2 </w:t>
      </w:r>
    </w:p>
    <w:p w:rsidR="00B86767" w:rsidRPr="00607790" w:rsidRDefault="00B86767" w:rsidP="00B86767">
      <w:pPr>
        <w:pStyle w:val="ListParagraph"/>
        <w:numPr>
          <w:ilvl w:val="3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FILE_WRITE</w:t>
      </w:r>
    </w:p>
    <w:p w:rsidR="00F45C34" w:rsidRDefault="00F45C34" w:rsidP="00F45C34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Initialize dataQueueing_1.</w:t>
      </w:r>
    </w:p>
    <w:p w:rsidR="00607790" w:rsidRPr="00607790" w:rsidRDefault="00720380" w:rsidP="00F45C34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Schedule</w:t>
      </w:r>
      <w:r w:rsidR="00607790">
        <w:rPr>
          <w:sz w:val="24"/>
          <w:szCs w:val="24"/>
        </w:rPr>
        <w:t xml:space="preserve"> the battery voltage </w:t>
      </w:r>
      <w:r>
        <w:rPr>
          <w:sz w:val="24"/>
          <w:szCs w:val="24"/>
        </w:rPr>
        <w:t>monitor task</w:t>
      </w:r>
      <w:r w:rsidR="00607790">
        <w:rPr>
          <w:sz w:val="24"/>
          <w:szCs w:val="24"/>
        </w:rPr>
        <w:t>.</w:t>
      </w:r>
    </w:p>
    <w:p w:rsidR="00F45C34" w:rsidRPr="00607790" w:rsidRDefault="00F45C34" w:rsidP="00F45C34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Schedule the Monitor task.</w:t>
      </w:r>
    </w:p>
    <w:p w:rsidR="00FD39EF" w:rsidRPr="00607790" w:rsidRDefault="00FD39EF" w:rsidP="00CD012C">
      <w:pPr>
        <w:rPr>
          <w:sz w:val="24"/>
          <w:szCs w:val="24"/>
        </w:rPr>
      </w:pPr>
    </w:p>
    <w:p w:rsidR="00A5544D" w:rsidRPr="00607790" w:rsidRDefault="00CD012C" w:rsidP="00CD012C">
      <w:pPr>
        <w:rPr>
          <w:b/>
          <w:sz w:val="24"/>
          <w:szCs w:val="24"/>
        </w:rPr>
      </w:pPr>
      <w:r w:rsidRPr="00607790">
        <w:rPr>
          <w:b/>
          <w:sz w:val="24"/>
          <w:szCs w:val="24"/>
        </w:rPr>
        <w:t>SD Read-Write</w:t>
      </w:r>
    </w:p>
    <w:p w:rsidR="004244E0" w:rsidRPr="00607790" w:rsidRDefault="004244E0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The SD card is a shared resource and requires a control structure and associated queue.</w:t>
      </w:r>
    </w:p>
    <w:p w:rsidR="001D399C" w:rsidRPr="00607790" w:rsidRDefault="001D399C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This task is a shared resource with a queue.</w:t>
      </w:r>
    </w:p>
    <w:p w:rsidR="001D399C" w:rsidRPr="00607790" w:rsidRDefault="001D399C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The control structure: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TBD.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Char*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File bject</w:t>
      </w:r>
    </w:p>
    <w:p w:rsidR="001D399C" w:rsidRPr="00607790" w:rsidRDefault="001D399C" w:rsidP="001D399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Functions: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Read.</w:t>
      </w:r>
    </w:p>
    <w:p w:rsidR="001D399C" w:rsidRPr="00607790" w:rsidRDefault="001D399C" w:rsidP="001D399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607790">
        <w:rPr>
          <w:sz w:val="24"/>
          <w:szCs w:val="24"/>
        </w:rPr>
        <w:t>Write-Flush.</w:t>
      </w:r>
    </w:p>
    <w:p w:rsidR="00F45C34" w:rsidRPr="00607790" w:rsidRDefault="006A065A" w:rsidP="00F45C34">
      <w:pPr>
        <w:rPr>
          <w:b/>
          <w:sz w:val="24"/>
          <w:szCs w:val="24"/>
        </w:rPr>
      </w:pPr>
      <w:r w:rsidRPr="00607790">
        <w:rPr>
          <w:b/>
          <w:sz w:val="24"/>
          <w:szCs w:val="24"/>
        </w:rPr>
        <w:t>Battery Monitoring</w:t>
      </w:r>
    </w:p>
    <w:p w:rsidR="000B3132" w:rsidRDefault="000B3132" w:rsidP="00F45C3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order for the modem to operate properly:</w:t>
      </w:r>
      <w:r w:rsidR="00867E70">
        <w:rPr>
          <w:sz w:val="24"/>
          <w:szCs w:val="24"/>
        </w:rPr>
        <w:t xml:space="preserve"> </w:t>
      </w:r>
    </w:p>
    <w:p w:rsidR="000B3132" w:rsidRDefault="000B3132" w:rsidP="000B3132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battery</w:t>
      </w:r>
      <w:r w:rsidR="00720380">
        <w:rPr>
          <w:sz w:val="24"/>
          <w:szCs w:val="24"/>
        </w:rPr>
        <w:t xml:space="preserve"> must be above at or above a 3.8 VDC</w:t>
      </w:r>
      <w:r>
        <w:rPr>
          <w:sz w:val="24"/>
          <w:szCs w:val="24"/>
        </w:rPr>
        <w:t xml:space="preserve"> level.</w:t>
      </w:r>
    </w:p>
    <w:p w:rsidR="00720380" w:rsidRDefault="00720380" w:rsidP="0072038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Per the SD 5100B-D specification.</w:t>
      </w:r>
    </w:p>
    <w:p w:rsidR="007F6C40" w:rsidRDefault="000B3132" w:rsidP="000B3132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difference between </w:t>
      </w:r>
      <w:r w:rsidR="007F6C40">
        <w:rPr>
          <w:sz w:val="24"/>
          <w:szCs w:val="24"/>
        </w:rPr>
        <w:t xml:space="preserve">battery </w:t>
      </w:r>
      <w:r>
        <w:rPr>
          <w:sz w:val="24"/>
          <w:szCs w:val="24"/>
        </w:rPr>
        <w:t xml:space="preserve">okay and </w:t>
      </w:r>
      <w:r w:rsidR="007F6C40">
        <w:rPr>
          <w:sz w:val="24"/>
          <w:szCs w:val="24"/>
        </w:rPr>
        <w:t xml:space="preserve">battery </w:t>
      </w:r>
      <w:r>
        <w:rPr>
          <w:sz w:val="24"/>
          <w:szCs w:val="24"/>
        </w:rPr>
        <w:t>not okay is measured in mV’s.</w:t>
      </w:r>
    </w:p>
    <w:p w:rsidR="000B3132" w:rsidRDefault="000B3132" w:rsidP="007F6C4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ATmega2560</w:t>
      </w:r>
      <w:r w:rsidR="007F6C40">
        <w:rPr>
          <w:sz w:val="24"/>
          <w:szCs w:val="24"/>
        </w:rPr>
        <w:t xml:space="preserve"> requires special design considerations to measure this differential.</w:t>
      </w:r>
    </w:p>
    <w:p w:rsidR="007F6C40" w:rsidRPr="000B3132" w:rsidRDefault="007F6C40" w:rsidP="007F6C4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very stable VREF is required.</w:t>
      </w:r>
    </w:p>
    <w:p w:rsidR="00F45C34" w:rsidRDefault="006A065A" w:rsidP="0030265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07790">
        <w:rPr>
          <w:sz w:val="24"/>
          <w:szCs w:val="24"/>
        </w:rPr>
        <w:t>An IC</w:t>
      </w:r>
      <w:r w:rsidR="00302656">
        <w:rPr>
          <w:sz w:val="24"/>
          <w:szCs w:val="24"/>
        </w:rPr>
        <w:t xml:space="preserve"> MCP73871 Single L-ion battery</w:t>
      </w:r>
      <w:r w:rsidRPr="00607790">
        <w:rPr>
          <w:sz w:val="24"/>
          <w:szCs w:val="24"/>
        </w:rPr>
        <w:t xml:space="preserve"> is used as a battery management</w:t>
      </w:r>
      <w:r w:rsidR="00302656">
        <w:rPr>
          <w:sz w:val="24"/>
          <w:szCs w:val="24"/>
        </w:rPr>
        <w:t xml:space="preserve"> dividing the avaliable solar power between, charging the battery and supplying the load.</w:t>
      </w:r>
    </w:p>
    <w:p w:rsidR="00867E70" w:rsidRDefault="00867E70" w:rsidP="00867E70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MCP73871 provides a maximumof 500 mA shared between the load and charging ther battery.</w:t>
      </w:r>
    </w:p>
    <w:p w:rsidR="00867E70" w:rsidRDefault="00867E70" w:rsidP="00867E70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load consists of:</w:t>
      </w:r>
    </w:p>
    <w:p w:rsidR="00867E70" w:rsidRDefault="00867E70" w:rsidP="00867E7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3.3VDC Buck regulator supplying the ATmega2560.</w:t>
      </w:r>
    </w:p>
    <w:p w:rsidR="00867E70" w:rsidRDefault="00867E70" w:rsidP="00867E70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5.0 Boost-Buck regulator supplying the power to the REF192 Precicion Voltage Reference used to provide the ATmega’s A/D AREF reference voltage.</w:t>
      </w:r>
    </w:p>
    <w:p w:rsidR="00867E70" w:rsidRDefault="00867E70" w:rsidP="00867E70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MCP73871 has 3 battery status signals:</w:t>
      </w:r>
    </w:p>
    <w:p w:rsidR="00302656" w:rsidRDefault="001823A6" w:rsidP="00302656">
      <w:pPr>
        <w:pStyle w:val="ListParagraph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02656" w:rsidRDefault="00302656" w:rsidP="00302656">
      <w:pPr>
        <w:rPr>
          <w:b/>
          <w:sz w:val="24"/>
          <w:szCs w:val="24"/>
        </w:rPr>
      </w:pPr>
    </w:p>
    <w:p w:rsidR="00302656" w:rsidRDefault="00302656" w:rsidP="00302656">
      <w:pPr>
        <w:rPr>
          <w:b/>
          <w:sz w:val="24"/>
          <w:szCs w:val="24"/>
        </w:rPr>
      </w:pPr>
    </w:p>
    <w:p w:rsidR="00BC0CD8" w:rsidRPr="00F77999" w:rsidRDefault="00F77999" w:rsidP="00302656">
      <w:pPr>
        <w:rPr>
          <w:b/>
          <w:sz w:val="24"/>
          <w:szCs w:val="24"/>
        </w:rPr>
      </w:pPr>
      <w:r w:rsidRPr="00F77999">
        <w:rPr>
          <w:b/>
          <w:sz w:val="24"/>
          <w:szCs w:val="24"/>
        </w:rPr>
        <w:t>General operation</w:t>
      </w:r>
    </w:p>
    <w:p w:rsidR="00F32303" w:rsidRDefault="00F32303" w:rsidP="00F779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Arduino IDE access through UART 0  may/must be assumed during all phases except for field deployment.</w:t>
      </w:r>
    </w:p>
    <w:p w:rsidR="00BC0CD8" w:rsidRDefault="00BC0CD8" w:rsidP="00F779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DataReporter power may not be continuous.</w:t>
      </w:r>
    </w:p>
    <w:p w:rsidR="00BC0CD8" w:rsidRDefault="00BC0CD8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Battery may go dead.</w:t>
      </w:r>
    </w:p>
    <w:p w:rsidR="00BC0CD8" w:rsidRDefault="00BC0CD8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Power interruptions must be logged.</w:t>
      </w:r>
    </w:p>
    <w:p w:rsidR="00BC0CD8" w:rsidRDefault="00BC0CD8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Brownout mechanization</w:t>
      </w:r>
      <w:r w:rsidR="00F427AF">
        <w:rPr>
          <w:sz w:val="24"/>
          <w:szCs w:val="24"/>
        </w:rPr>
        <w:t xml:space="preserve"> (BOD)</w:t>
      </w:r>
      <w:r>
        <w:rPr>
          <w:sz w:val="24"/>
          <w:szCs w:val="24"/>
        </w:rPr>
        <w:t>.</w:t>
      </w:r>
    </w:p>
    <w:p w:rsidR="00F427AF" w:rsidRDefault="00F427AF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TBD</w:t>
      </w:r>
      <w:r w:rsidR="00F77999">
        <w:rPr>
          <w:sz w:val="24"/>
          <w:szCs w:val="24"/>
        </w:rPr>
        <w:t>.</w:t>
      </w:r>
    </w:p>
    <w:p w:rsidR="00F77999" w:rsidRDefault="00F77999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Power considerations???</w:t>
      </w:r>
    </w:p>
    <w:p w:rsidR="00F77999" w:rsidRDefault="00F77999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Assume that it is on.</w:t>
      </w:r>
    </w:p>
    <w:p w:rsidR="00F77999" w:rsidRDefault="00F77999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Watchdog mechanization</w:t>
      </w:r>
    </w:p>
    <w:p w:rsidR="00F77999" w:rsidRDefault="00F77999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TBD.</w:t>
      </w:r>
    </w:p>
    <w:p w:rsidR="00F32303" w:rsidRDefault="00F32303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Power considerations???</w:t>
      </w:r>
    </w:p>
    <w:p w:rsidR="00F77999" w:rsidRDefault="00F77999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Assume that it is on.</w:t>
      </w:r>
    </w:p>
    <w:p w:rsidR="00F32303" w:rsidRDefault="00F32303" w:rsidP="00F77999">
      <w:pPr>
        <w:pStyle w:val="ListParagraph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Using an RTC interrupt???</w:t>
      </w:r>
    </w:p>
    <w:p w:rsidR="00F32303" w:rsidRDefault="00F32303" w:rsidP="00F32303">
      <w:pPr>
        <w:pStyle w:val="ListParagraph"/>
        <w:numPr>
          <w:ilvl w:val="3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ATmega2560’s external interrupt.</w:t>
      </w:r>
    </w:p>
    <w:p w:rsidR="00F427AF" w:rsidRDefault="00F427AF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Status/operartional status maintained in EERPOM.</w:t>
      </w:r>
    </w:p>
    <w:p w:rsidR="00BC0CD8" w:rsidRDefault="00F427AF" w:rsidP="00F779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 data reports if not sufficient power.</w:t>
      </w:r>
    </w:p>
    <w:p w:rsidR="00F427AF" w:rsidRDefault="00F77999" w:rsidP="00F7799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Data is queued in the </w:t>
      </w:r>
      <w:r w:rsidR="00F44F66">
        <w:rPr>
          <w:sz w:val="20"/>
          <w:szCs w:val="20"/>
        </w:rPr>
        <w:t>DataQ_n</w:t>
      </w:r>
      <w:r w:rsidR="00F44F66" w:rsidRPr="001A6411">
        <w:rPr>
          <w:sz w:val="20"/>
          <w:szCs w:val="20"/>
        </w:rPr>
        <w:t>.txt</w:t>
      </w:r>
      <w:r w:rsidR="00F44F66">
        <w:rPr>
          <w:sz w:val="20"/>
          <w:szCs w:val="20"/>
        </w:rPr>
        <w:t xml:space="preserve"> files.</w:t>
      </w:r>
    </w:p>
    <w:p w:rsidR="00F32303" w:rsidRPr="00F32303" w:rsidRDefault="00F44F66" w:rsidP="00827A8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32303">
        <w:rPr>
          <w:sz w:val="24"/>
          <w:szCs w:val="24"/>
        </w:rPr>
        <w:t xml:space="preserve">Data is queued during database reports in the </w:t>
      </w:r>
      <w:r w:rsidRPr="00F32303">
        <w:rPr>
          <w:sz w:val="20"/>
          <w:szCs w:val="20"/>
        </w:rPr>
        <w:t>DataQ_n.txt files.</w:t>
      </w:r>
    </w:p>
    <w:p w:rsidR="001D399C" w:rsidRDefault="001D399C" w:rsidP="00C7468F">
      <w:pPr>
        <w:rPr>
          <w:sz w:val="24"/>
          <w:szCs w:val="24"/>
        </w:rPr>
      </w:pPr>
    </w:p>
    <w:p w:rsidR="0029751A" w:rsidRPr="00F77999" w:rsidRDefault="0029751A" w:rsidP="0029751A">
      <w:pPr>
        <w:rPr>
          <w:b/>
          <w:sz w:val="24"/>
          <w:szCs w:val="24"/>
        </w:rPr>
      </w:pPr>
      <w:r>
        <w:rPr>
          <w:b/>
          <w:sz w:val="24"/>
          <w:szCs w:val="24"/>
        </w:rPr>
        <w:t>Hardware</w:t>
      </w:r>
    </w:p>
    <w:p w:rsidR="00C7468F" w:rsidRDefault="00C7468F" w:rsidP="00C7468F">
      <w:pPr>
        <w:rPr>
          <w:sz w:val="24"/>
          <w:szCs w:val="24"/>
        </w:rPr>
      </w:pPr>
    </w:p>
    <w:p w:rsidR="003B78B9" w:rsidRDefault="003B78B9" w:rsidP="00C7468F">
      <w:pPr>
        <w:rPr>
          <w:sz w:val="24"/>
          <w:szCs w:val="24"/>
        </w:rPr>
      </w:pPr>
      <w:r>
        <w:rPr>
          <w:sz w:val="24"/>
          <w:szCs w:val="24"/>
        </w:rPr>
        <w:t>Figure 1 shows a block diagram of the DataReporter hardware system.</w:t>
      </w:r>
    </w:p>
    <w:p w:rsidR="003B78B9" w:rsidRDefault="003B78B9" w:rsidP="00C7468F">
      <w:pPr>
        <w:rPr>
          <w:sz w:val="24"/>
          <w:szCs w:val="24"/>
        </w:rPr>
      </w:pPr>
    </w:p>
    <w:p w:rsidR="003B78B9" w:rsidRDefault="003B78B9" w:rsidP="00C7468F">
      <w:pPr>
        <w:rPr>
          <w:sz w:val="24"/>
          <w:szCs w:val="24"/>
        </w:rPr>
      </w:pPr>
    </w:p>
    <w:p w:rsidR="003B78B9" w:rsidRDefault="003B78B9" w:rsidP="00C7468F">
      <w:pPr>
        <w:rPr>
          <w:sz w:val="24"/>
          <w:szCs w:val="24"/>
        </w:rPr>
      </w:pPr>
    </w:p>
    <w:p w:rsidR="00030294" w:rsidRDefault="003B78B9" w:rsidP="00030294">
      <w:pPr>
        <w:ind w:left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30294" w:rsidRDefault="00F135D2" w:rsidP="00030294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-593725</wp:posOffset>
                </wp:positionH>
                <wp:positionV relativeFrom="paragraph">
                  <wp:posOffset>-111950</wp:posOffset>
                </wp:positionV>
                <wp:extent cx="6905748" cy="8618270"/>
                <wp:effectExtent l="0" t="0" r="257175" b="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748" cy="8618270"/>
                          <a:chOff x="0" y="0"/>
                          <a:chExt cx="6905748" cy="8618270"/>
                        </a:xfrm>
                      </wpg:grpSpPr>
                      <wps:wsp>
                        <wps:cNvPr id="504" name="Straight Connector 504"/>
                        <wps:cNvCnPr/>
                        <wps:spPr>
                          <a:xfrm>
                            <a:off x="783771" y="5569528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Connector 505"/>
                        <wps:cNvCnPr/>
                        <wps:spPr>
                          <a:xfrm>
                            <a:off x="843148" y="535577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Straight Connector 509"/>
                        <wps:cNvCnPr/>
                        <wps:spPr>
                          <a:xfrm>
                            <a:off x="3087584" y="4049486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4643252" y="1520042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>
                            <a:off x="1983179" y="320634"/>
                            <a:ext cx="13430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3871356" y="629393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855023" y="4904509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Arrow Connector 392"/>
                        <wps:cNvCnPr/>
                        <wps:spPr>
                          <a:xfrm>
                            <a:off x="914400" y="6092042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Straight Arrow Connector 402"/>
                        <wps:cNvCnPr/>
                        <wps:spPr>
                          <a:xfrm>
                            <a:off x="6377049" y="7184572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5830784" y="6923315"/>
                            <a:ext cx="0" cy="304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5842660" y="7089569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Straight Arrow Connector 416"/>
                        <wps:cNvCnPr/>
                        <wps:spPr>
                          <a:xfrm>
                            <a:off x="4393870" y="6436426"/>
                            <a:ext cx="0" cy="6191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Straight Arrow Connector 417"/>
                        <wps:cNvCnPr/>
                        <wps:spPr>
                          <a:xfrm>
                            <a:off x="5961413" y="6175169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2683823" y="4049486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Straight Arrow Connector 480"/>
                        <wps:cNvCnPr/>
                        <wps:spPr>
                          <a:xfrm>
                            <a:off x="3336966" y="4049486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/>
                        <wps:spPr>
                          <a:xfrm>
                            <a:off x="3063834" y="4061361"/>
                            <a:ext cx="0" cy="1228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Straight Arrow Connector 454"/>
                        <wps:cNvCnPr/>
                        <wps:spPr>
                          <a:xfrm>
                            <a:off x="3075709" y="4037611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Straight Arrow Connector 456"/>
                        <wps:cNvCnPr/>
                        <wps:spPr>
                          <a:xfrm>
                            <a:off x="3063834" y="4916385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Connector 486"/>
                        <wps:cNvCnPr/>
                        <wps:spPr>
                          <a:xfrm flipH="1">
                            <a:off x="843148" y="1496291"/>
                            <a:ext cx="2362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6175169" y="1472541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>
                            <a:off x="6626431" y="1460665"/>
                            <a:ext cx="0" cy="5962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Connector 397"/>
                        <wps:cNvCnPr/>
                        <wps:spPr>
                          <a:xfrm>
                            <a:off x="5379522" y="583078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7030193"/>
                            <a:ext cx="1524000" cy="72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Cellular Shield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Sparkfun CEL-09607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(SM5100B)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25091" y="0"/>
                            <a:ext cx="1181100" cy="638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5VDC Buck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Regulator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KA278R05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8784" y="95003"/>
                            <a:ext cx="742950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Pr="00D3315C" w:rsidRDefault="00030294" w:rsidP="00030294">
                              <w:pPr>
                                <w:jc w:val="center"/>
                              </w:pPr>
                              <w:r w:rsidRPr="00D3315C">
                                <w:t>Solar Panel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27023" y="1270660"/>
                            <a:ext cx="742950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Li-Ion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Battery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4462" y="1021278"/>
                            <a:ext cx="1457325" cy="657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Li-Ion Battery Charger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Power Manager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(MCP73871)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2021" y="3776354"/>
                            <a:ext cx="9525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SD Card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(BOB-1140)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1350" y="2422567"/>
                            <a:ext cx="1495425" cy="638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2.5 VDC Voltage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Reference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(REF192)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06" y="2303813"/>
                            <a:ext cx="1162050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5 VDC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Boost-Buck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Regulator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(S7V7F5)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7543" y="3764478"/>
                            <a:ext cx="114300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3.3 VDC Buck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Regulator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(REG710)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5719" y="5628904"/>
                            <a:ext cx="1947545" cy="795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DataReporter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Arduino Mega PRO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(ATmega2560)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4" y="3693226"/>
                            <a:ext cx="1190625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DS Card Power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Enable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(FET 952LH5)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64478" y="4631377"/>
                            <a:ext cx="1228725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Real Time Clock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</w:pPr>
                              <w:r>
                                <w:t>(DS3234)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7652" y="5652655"/>
                            <a:ext cx="5238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Pr="00C37AF5" w:rsidRDefault="00030294" w:rsidP="00030294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SPI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74524" y="522515"/>
                            <a:ext cx="7429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37AF5">
                                <w:rPr>
                                  <w:b/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  <w:t>Solar Panel</w:t>
                              </w:r>
                            </w:p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002" y="1306286"/>
                            <a:ext cx="742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Charge</w:t>
                              </w:r>
                            </w:p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65" y="1306286"/>
                            <a:ext cx="742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Load</w:t>
                              </w:r>
                            </w:p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855023" y="2707574"/>
                            <a:ext cx="1209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843148" y="4013860"/>
                            <a:ext cx="7239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Connector 398"/>
                        <wps:cNvCnPr/>
                        <wps:spPr>
                          <a:xfrm flipV="1">
                            <a:off x="6008914" y="4227616"/>
                            <a:ext cx="0" cy="1619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Connector 399"/>
                        <wps:cNvCnPr/>
                        <wps:spPr>
                          <a:xfrm flipH="1">
                            <a:off x="4963885" y="4868883"/>
                            <a:ext cx="1066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Arrow Connector 403"/>
                        <wps:cNvCnPr/>
                        <wps:spPr>
                          <a:xfrm>
                            <a:off x="3218213" y="2707574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Connector 405"/>
                        <wps:cNvCnPr/>
                        <wps:spPr>
                          <a:xfrm>
                            <a:off x="5165766" y="2743200"/>
                            <a:ext cx="1209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Straight Connector 406"/>
                        <wps:cNvCnPr/>
                        <wps:spPr>
                          <a:xfrm>
                            <a:off x="6388924" y="2743200"/>
                            <a:ext cx="0" cy="3476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Straight Arrow Connector 407"/>
                        <wps:cNvCnPr/>
                        <wps:spPr>
                          <a:xfrm flipH="1">
                            <a:off x="5391397" y="6222670"/>
                            <a:ext cx="9956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10150" y="6044541"/>
                            <a:ext cx="742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AREF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0" name="Isosceles Triangle 410"/>
                        <wps:cNvSpPr/>
                        <wps:spPr>
                          <a:xfrm rot="10800000">
                            <a:off x="5676405" y="6721434"/>
                            <a:ext cx="276225" cy="180975"/>
                          </a:xfrm>
                          <a:prstGeom prst="triangl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Straight Connector 413"/>
                        <wps:cNvCnPr/>
                        <wps:spPr>
                          <a:xfrm flipH="1">
                            <a:off x="5189517" y="7208322"/>
                            <a:ext cx="657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1392" y="6816437"/>
                            <a:ext cx="742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Antenna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5165766" y="7410203"/>
                            <a:ext cx="1447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Curved Connector 506"/>
                        <wps:cNvCnPr/>
                        <wps:spPr>
                          <a:xfrm flipV="1">
                            <a:off x="1674421" y="344385"/>
                            <a:ext cx="495300" cy="528320"/>
                          </a:xfrm>
                          <a:prstGeom prst="curvedConnector3">
                            <a:avLst>
                              <a:gd name="adj1" fmla="val 978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008" y="59377"/>
                            <a:ext cx="1466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A/D Monitor</w:t>
                              </w:r>
                            </w:p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292B98">
                                <w:rPr>
                                  <w:b/>
                                  <w:sz w:val="16"/>
                                  <w:szCs w:val="16"/>
                                </w:rPr>
                                <w:t>RFEGULATOR_MONITOR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9" name="Curved Connector 349"/>
                        <wps:cNvCnPr/>
                        <wps:spPr>
                          <a:xfrm flipH="1">
                            <a:off x="3895106" y="201881"/>
                            <a:ext cx="1362075" cy="73342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15740" y="6626431"/>
                            <a:ext cx="742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RS232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5771" y="2576946"/>
                            <a:ext cx="7429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AREF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517" y="724395"/>
                            <a:ext cx="146621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Pr="00E86559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A/D Monitor</w:t>
                              </w:r>
                            </w:p>
                            <w:p w:rsidR="00030294" w:rsidRPr="00E86559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(SOLAR_OUTPUT_MONITOR)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0" name="Curved Connector 510"/>
                        <wps:cNvCnPr/>
                        <wps:spPr>
                          <a:xfrm>
                            <a:off x="6495802" y="736270"/>
                            <a:ext cx="171450" cy="876300"/>
                          </a:xfrm>
                          <a:prstGeom prst="curvedConnector3">
                            <a:avLst>
                              <a:gd name="adj1" fmla="val 371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38898" y="593767"/>
                            <a:ext cx="1466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A/D Monitor</w:t>
                              </w:r>
                            </w:p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292B98">
                                <w:rPr>
                                  <w:b/>
                                  <w:sz w:val="16"/>
                                  <w:szCs w:val="16"/>
                                </w:rPr>
                                <w:t>BATTERY_MONITOR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4" name="Curved Connector 404"/>
                        <wps:cNvCnPr/>
                        <wps:spPr>
                          <a:xfrm flipH="1">
                            <a:off x="878774" y="1971304"/>
                            <a:ext cx="485775" cy="40005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26" y="1864426"/>
                            <a:ext cx="1466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A/D Monitor</w:t>
                              </w:r>
                            </w:p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LOAD_MONITOR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6" name="Curved Connector 426"/>
                        <wps:cNvCnPr/>
                        <wps:spPr>
                          <a:xfrm flipV="1">
                            <a:off x="3004457" y="558141"/>
                            <a:ext cx="323215" cy="200025"/>
                          </a:xfrm>
                          <a:prstGeom prst="curvedConnector3">
                            <a:avLst>
                              <a:gd name="adj1" fmla="val 473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6301" y="653143"/>
                            <a:ext cx="149987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Pr="006D39B9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D39B9">
                                <w:rPr>
                                  <w:b/>
                                  <w:sz w:val="16"/>
                                  <w:szCs w:val="16"/>
                                </w:rPr>
                                <w:t>Digital Output</w:t>
                              </w:r>
                            </w:p>
                            <w:p w:rsidR="00030294" w:rsidRPr="00E86559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6D39B9">
                                <w:rPr>
                                  <w:b/>
                                  <w:sz w:val="16"/>
                                  <w:szCs w:val="16"/>
                                </w:rPr>
                                <w:t>SOLAR_REG_ENABLE</w:t>
                              </w: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992" y="1805050"/>
                            <a:ext cx="14668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Three Digital Inputs 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349B4">
                                <w:rPr>
                                  <w:b/>
                                  <w:sz w:val="16"/>
                                  <w:szCs w:val="16"/>
                                </w:rPr>
                                <w:t>BATTERY_MNGR_PGNOT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B349B4">
                                <w:rPr>
                                  <w:b/>
                                  <w:sz w:val="16"/>
                                  <w:szCs w:val="16"/>
                                </w:rPr>
                                <w:t>BATTERY_MNGR_STAT2BATTBATTERY_MNGR_STAT1_LBO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Curved Connector 195"/>
                        <wps:cNvCnPr/>
                        <wps:spPr>
                          <a:xfrm>
                            <a:off x="3871356" y="1686296"/>
                            <a:ext cx="742950" cy="238125"/>
                          </a:xfrm>
                          <a:prstGeom prst="curvedConnector3">
                            <a:avLst>
                              <a:gd name="adj1" fmla="val -6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5023262" y="4073237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>
                            <a:off x="831272" y="1496291"/>
                            <a:ext cx="0" cy="2533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8145" y="8027720"/>
                            <a:ext cx="57912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Pr="00EB0C2E" w:rsidRDefault="00030294" w:rsidP="00030294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B0C2E">
                                <w:rPr>
                                  <w:b/>
                                  <w:sz w:val="24"/>
                                  <w:szCs w:val="24"/>
                                </w:rPr>
                                <w:t>Figure 1</w:t>
                              </w:r>
                            </w:p>
                            <w:p w:rsidR="00030294" w:rsidRPr="00EB0C2E" w:rsidRDefault="00030294" w:rsidP="0003029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DataReporter Hardware Block Diagram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8161" y="6293922"/>
                            <a:ext cx="1200150" cy="38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Arduino IDE Interface</w:t>
                              </w:r>
                            </w:p>
                            <w:p w:rsidR="00030294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Sparkfun (DEV-09873)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5" name="Straight Connector 215"/>
                        <wps:cNvCnPr/>
                        <wps:spPr>
                          <a:xfrm>
                            <a:off x="3063834" y="5308270"/>
                            <a:ext cx="1314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4370119" y="529639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Left-Right Arrow 218"/>
                        <wps:cNvSpPr/>
                        <wps:spPr>
                          <a:xfrm>
                            <a:off x="2422566" y="6282047"/>
                            <a:ext cx="1009650" cy="23812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urved Connector 219"/>
                        <wps:cNvCnPr/>
                        <wps:spPr>
                          <a:xfrm>
                            <a:off x="2671948" y="5605154"/>
                            <a:ext cx="781685" cy="1524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Curved Connector 220"/>
                        <wps:cNvCnPr/>
                        <wps:spPr>
                          <a:xfrm>
                            <a:off x="2636322" y="5902037"/>
                            <a:ext cx="781685" cy="1524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1917" y="5474525"/>
                            <a:ext cx="1466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External Interrupt</w:t>
                              </w:r>
                            </w:p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(BUCKET_TIP)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16" name="Group 516"/>
                        <wpg:cNvGrpSpPr/>
                        <wpg:grpSpPr>
                          <a:xfrm>
                            <a:off x="0" y="4560125"/>
                            <a:ext cx="1643063" cy="1737995"/>
                            <a:chOff x="0" y="0"/>
                            <a:chExt cx="1643063" cy="1737995"/>
                          </a:xfrm>
                        </wpg:grpSpPr>
                        <wps:wsp>
                          <wps:cNvPr id="192" name="Straight Connector 192"/>
                          <wps:cNvCnPr/>
                          <wps:spPr>
                            <a:xfrm>
                              <a:off x="33338" y="104775"/>
                              <a:ext cx="5143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863" y="0"/>
                              <a:ext cx="962025" cy="209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0294" w:rsidRPr="00C37AF5" w:rsidRDefault="00030294" w:rsidP="00030294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Power (VCC)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Curved Connector 196"/>
                          <wps:cNvCnPr/>
                          <wps:spPr>
                            <a:xfrm>
                              <a:off x="38100" y="285750"/>
                              <a:ext cx="518795" cy="80645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123825"/>
                              <a:ext cx="1085850" cy="523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0294" w:rsidRDefault="00030294" w:rsidP="0003029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ATmega2560 A/D</w:t>
                                </w:r>
                              </w:p>
                              <w:p w:rsidR="00030294" w:rsidRPr="00C37AF5" w:rsidRDefault="00030294" w:rsidP="0003029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Channel Voltage Monitoring Point</w:t>
                                </w:r>
                              </w:p>
                              <w:p w:rsidR="00030294" w:rsidRDefault="00030294" w:rsidP="00030294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Curved Connector 198"/>
                          <wps:cNvCnPr/>
                          <wps:spPr>
                            <a:xfrm>
                              <a:off x="52388" y="690563"/>
                              <a:ext cx="485140" cy="71120"/>
                            </a:xfrm>
                            <a:prstGeom prst="curvedConnector3">
                              <a:avLst>
                                <a:gd name="adj1" fmla="val 4735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7213" y="500063"/>
                              <a:ext cx="1085850" cy="461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0294" w:rsidRDefault="00030294" w:rsidP="0003029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ATmega2560 General Purpose</w:t>
                                </w:r>
                              </w:p>
                              <w:p w:rsidR="00030294" w:rsidRPr="00C37AF5" w:rsidRDefault="00030294" w:rsidP="0003029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Digital Output</w:t>
                                </w:r>
                              </w:p>
                              <w:p w:rsidR="00030294" w:rsidRDefault="00030294" w:rsidP="00030294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2925" y="1276350"/>
                              <a:ext cx="1085850" cy="461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0294" w:rsidRDefault="00030294" w:rsidP="0003029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ATmega2560 </w:t>
                                </w:r>
                              </w:p>
                              <w:p w:rsidR="00030294" w:rsidRPr="00C37AF5" w:rsidRDefault="00030294" w:rsidP="0003029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External Interrupt</w:t>
                                </w:r>
                              </w:p>
                              <w:p w:rsidR="00030294" w:rsidRDefault="00030294" w:rsidP="00030294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Curved Connector 200"/>
                          <wps:cNvCnPr/>
                          <wps:spPr>
                            <a:xfrm>
                              <a:off x="4763" y="957263"/>
                              <a:ext cx="485140" cy="71120"/>
                            </a:xfrm>
                            <a:prstGeom prst="curvedConnector3">
                              <a:avLst>
                                <a:gd name="adj1" fmla="val 47359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688" y="881063"/>
                              <a:ext cx="1085850" cy="461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0294" w:rsidRDefault="00030294" w:rsidP="0003029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ATmega2560 General Purpose</w:t>
                                </w:r>
                              </w:p>
                              <w:p w:rsidR="00030294" w:rsidRPr="00C37AF5" w:rsidRDefault="00030294" w:rsidP="00030294">
                                <w:pPr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Digital Input</w:t>
                                </w:r>
                              </w:p>
                              <w:p w:rsidR="00030294" w:rsidRDefault="00030294" w:rsidP="00030294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3" name="Curved Connector 513"/>
                          <wps:cNvCnPr/>
                          <wps:spPr>
                            <a:xfrm>
                              <a:off x="0" y="1352550"/>
                              <a:ext cx="485140" cy="71120"/>
                            </a:xfrm>
                            <a:prstGeom prst="curvedConnector3">
                              <a:avLst>
                                <a:gd name="adj1" fmla="val 4735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8166" y="5783283"/>
                            <a:ext cx="1466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0294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External Interrupt</w:t>
                              </w:r>
                            </w:p>
                            <w:p w:rsidR="00030294" w:rsidRPr="00C37AF5" w:rsidRDefault="00030294" w:rsidP="00030294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(CONSOLE_ACTIVE)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0" o:spid="_x0000_s1026" style="position:absolute;left:0;text-align:left;margin-left:-46.75pt;margin-top:-8.8pt;width:543.75pt;height:678.6pt;z-index:251736064" coordsize="69057,8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">
                <v:line id="Straight Connector 504" o:spid="_x0000_s1027" style="position:absolute;visibility:visible;mso-wrap-style:square" from="7837,55695" to="7837,55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zGasUAAADcAAAADwAAAGRycy9kb3ducmV2LnhtbESPQWsCMRSE7wX/Q3iF3mrSalVWo4hg&#10;6UmorQdvj81zs7p52W7S3fXfm0LB4zAz3zCLVe8q0VITSs8aXoYKBHHuTcmFhu+v7fMMRIjIBivP&#10;pOFKAVbLwcMCM+M7/qR2HwuRIBwy1GBjrDMpQ27JYRj6mjh5J984jEk2hTQNdgnuKvmq1EQ6LDkt&#10;WKxpYym/7H+dhh/Mt+SOh/dWdbYdTU71bno+av302K/nICL18R7+b38YDW9qDH9n0hG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zGasUAAADcAAAADwAAAAAAAAAA&#10;AAAAAAChAgAAZHJzL2Rvd25yZXYueG1sUEsFBgAAAAAEAAQA+QAAAJMDAAAAAA==&#10;" strokecolor="#5b9bd5 [3204]" strokeweight=".5pt">
                  <v:stroke joinstyle="miter"/>
                </v:line>
                <v:line id="Straight Connector 505" o:spid="_x0000_s1028" style="position:absolute;visibility:visible;mso-wrap-style:square" from="8431,53557" to="8431,53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j8cUAAADcAAAADwAAAGRycy9kb3ducmV2LnhtbESPS2vDMBCE74X8B7GB3hopLXngRAmh&#10;kNBToXkcclusjeXEWjmWYrv/vioUehxm5htmue5dJVpqQulZw3ikQBDn3pRcaDgeti9zECEiG6w8&#10;k4ZvCrBeDZ6WmBnf8Re1+1iIBOGQoQYbY51JGXJLDsPI18TJu/jGYUyyKaRpsEtwV8lXpabSYclp&#10;wWJN75by2/7hNNwx35I7n3at6mz7Nr3Un7PrWevnYb9ZgIjUx//wX/vDaJioC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Bj8cUAAADcAAAADwAAAAAAAAAA&#10;AAAAAAChAgAAZHJzL2Rvd25yZXYueG1sUEsFBgAAAAAEAAQA+QAAAJMDAAAAAA==&#10;" strokecolor="#5b9bd5 [3204]" strokeweight=".5pt">
                  <v:stroke joinstyle="miter"/>
                </v:line>
                <v:line id="Straight Connector 509" o:spid="_x0000_s1029" style="position:absolute;visibility:visible;mso-wrap-style:square" from="30875,40494" to="30875,4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1p9MUAAADcAAAADwAAAGRycy9kb3ducmV2LnhtbESPQWsCMRSE7wX/Q3hCbzWpp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1p9MUAAADcAAAADwAAAAAAAAAA&#10;AAAAAAChAgAAZHJzL2Rvd25yZXYueG1sUEsFBgAAAAAEAAQA+QAAAJMDAAAAAA=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9" o:spid="_x0000_s1030" type="#_x0000_t32" style="position:absolute;left:46432;top:15200;width:7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wtL8QAAADbAAAADwAAAGRycy9kb3ducmV2LnhtbESPT4vCMBTE74LfITzBm6YKylqNIoqo&#10;yx78h7vHR/Nsq81LaaJ2v/1mQfA4zMxvmMmsNoV4UOVyywp63QgEcWJ1zqmC03HV+QDhPLLGwjIp&#10;+CUHs2mzMcFY2yfv6XHwqQgQdjEqyLwvYyldkpFB17UlcfAutjLog6xSqSt8BrgpZD+KhtJgzmEh&#10;w5IWGSW3w90o+PrZrc+fg2XO34m+bYr9dXvhpVLtVj0fg/BU+3f41d5oBaMR/H8JP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rC0vxAAAANs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100" o:spid="_x0000_s1031" type="#_x0000_t32" style="position:absolute;left:19831;top:3206;width:134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EBEMYAAADcAAAADwAAAGRycy9kb3ducmV2LnhtbESPT2vCQBDF7wW/wzJCb3WjoJToKkUR&#10;bfFQ/2B7HLJjkpqdDdmtxm/vHARvM7w37/1mMmtdpS7UhNKzgX4vAUWceVtybuCwX769gwoR2WLl&#10;mQzcKMBs2nmZYGr9lbd02cVcSQiHFA0UMdap1iEryGHo+ZpYtJNvHEZZm1zbBq8S7io9SJKRdliy&#10;NBRY07yg7Lz7dwY2v9+r49dwUfJPZs/ravv3eeKFMa/d9mMMKlIbn+bH9doKfiL48oxMo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RARDGAAAA3A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101" o:spid="_x0000_s1032" type="#_x0000_t32" style="position:absolute;left:38713;top:6293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2ki8MAAADcAAAADwAAAGRycy9kb3ducmV2LnhtbERPTWvCQBC9C/6HZQRvulGwlNRVRBHT&#10;4qFRaXscsmMSzc6G7DaJ/75bKPQ2j/c5y3VvKtFS40rLCmbTCARxZnXJuYLLeT95BuE8ssbKMil4&#10;kIP1ajhYYqxtxym1J5+LEMIuRgWF93UspcsKMuimtiYO3NU2Bn2ATS51g10IN5WcR9GTNFhyaCiw&#10;pm1B2f30bRQcv94PH2+LXcmfmb4nVXp7vfJOqfGo37yA8NT7f/GfO9FhfjSD32fCB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dpIvDAAAA3AAAAA8AAAAAAAAAAAAA&#10;AAAAoQIAAGRycy9kb3ducmV2LnhtbFBLBQYAAAAABAAEAPkAAACRAwAAAAA=&#10;" strokecolor="black [3200]" strokeweight="1.5pt">
                  <v:stroke endarrow="block" joinstyle="miter"/>
                </v:shape>
                <v:shape id="Straight Arrow Connector 104" o:spid="_x0000_s1033" type="#_x0000_t32" style="position:absolute;left:8550;top:49045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t7hsQAAADcAAAADwAAAGRycy9kb3ducmV2LnhtbESPQWvCQBCF7wX/wzKCF9GNkhYbXaUU&#10;ir02taXHITtmg9nZkJ1q/PfdguBthvfmfW82u8G36kx9bAIbWMwzUMRVsA3XBg6fb7MVqCjIFtvA&#10;ZOBKEXbb0cMGCxsu/EHnUmqVQjgWaMCJdIXWsXLkMc5DR5y0Y+g9Slr7WtseLynct3qZZU/aY8OJ&#10;4LCjV0fVqfz1iUuH5bR8nD7npz1+/Xw7ueYLMWYyHl7WoIQGuZtv1+821c9y+H8mTa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u3uG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392" o:spid="_x0000_s1034" type="#_x0000_t32" style="position:absolute;left:9144;top:60920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C9D8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s2UO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0L0PxAAAANw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402" o:spid="_x0000_s1035" type="#_x0000_t32" style="position:absolute;left:63770;top:71845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Dl7c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sv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w5e3DAAAA3AAAAA8AAAAAAAAAAAAA&#10;AAAAoQIAAGRycy9kb3ducmV2LnhtbFBLBQYAAAAABAAEAPkAAACRAwAAAAA=&#10;" strokecolor="#5b9bd5 [3204]" strokeweight=".5pt">
                  <v:stroke endarrow="block" joinstyle="miter"/>
                </v:shape>
                <v:line id="Straight Connector 412" o:spid="_x0000_s1036" style="position:absolute;visibility:visible;mso-wrap-style:square" from="58307,69233" to="58307,7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TEsEAAADcAAAADwAAAGRycy9kb3ducmV2LnhtbESP3YrCMBCF7xd8hzDC3iyaql2RahQR&#10;Fry17gOMzbQpNpPaxNp9+40geHk4Px9nsxtsI3rqfO1YwWyagCAunK65UvB7/pmsQPiArLFxTAr+&#10;yMNuO/rYYKbdg0/U56EScYR9hgpMCG0mpS8MWfRT1xJHr3SdxRBlV0nd4SOO20bOk2QpLdYcCQZb&#10;OhgqrvndRu7xdE0P380tX1z6kr9MuUhlqdTneNivQQQawjv8ah+1gnQ2h+eZeATk9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zxMSwQAAANwAAAAPAAAAAAAAAAAAAAAA&#10;AKECAABkcnMvZG93bnJldi54bWxQSwUGAAAAAAQABAD5AAAAjwMAAAAA&#10;" strokecolor="#ffc000 [3207]" strokeweight="1.5pt">
                  <v:stroke joinstyle="miter"/>
                </v:line>
                <v:line id="Straight Connector 414" o:spid="_x0000_s1037" style="position:absolute;visibility:visible;mso-wrap-style:square" from="58426,70895" to="58426,70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RfKsUAAADcAAAADwAAAGRycy9kb3ducmV2LnhtbESPT2vCQBTE70K/w/IKvekmrajErFIK&#10;lp4K/jt4e2Sf2Wj2bZrdJum37wqCx2FmfsPk68HWoqPWV44VpJMEBHHhdMWlgsN+M16A8AFZY+2Y&#10;FPyRh/XqaZRjpl3PW+p2oRQRwj5DBSaEJpPSF4Ys+olriKN3dq3FEGVbSt1iH+G2lq9JMpMWK44L&#10;Bhv6MFRcd79WwQ8WG7Kn42eX9KZ7m52b7/nlpNTL8/C+BBFoCI/wvf2lFUzTKdzO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RfKsUAAADcAAAADwAAAAAAAAAA&#10;AAAAAAChAgAAZHJzL2Rvd25yZXYueG1sUEsFBgAAAAAEAAQA+QAAAJMDAAAAAA==&#10;" strokecolor="#5b9bd5 [3204]" strokeweight=".5pt">
                  <v:stroke joinstyle="miter"/>
                </v:line>
                <v:shape id="Straight Arrow Connector 416" o:spid="_x0000_s1038" type="#_x0000_t32" style="position:absolute;left:43938;top:64364;width:0;height:6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M5sUAAADcAAAADwAAAGRycy9kb3ducmV2LnhtbESPQWsCMRSE70L/Q3hCL6JZi1hZjWIL&#10;FYsXu3rx9tg8d1c3L9sk1fXfN4LgcZiZb5jZojW1uJDzlWUFw0ECgji3uuJCwX731Z+A8AFZY22Z&#10;FNzIw2L+0plhqu2Vf+iShUJECPsUFZQhNKmUPi/JoB/Yhjh6R+sMhihdIbXDa4SbWr4lyVgarDgu&#10;lNjQZ0n5OfszCja0XL07/C587+O8dr+j/fZ0SJR67bbLKYhAbXiGH+21VjAajuF+Jh4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iM5sUAAADcAAAADwAAAAAAAAAA&#10;AAAAAAChAgAAZHJzL2Rvd25yZXYueG1sUEsFBgAAAAAEAAQA+QAAAJMDAAAAAA==&#10;" strokecolor="#5b9bd5 [3204]" strokeweight="1.5pt">
                  <v:stroke startarrow="block" endarrow="block" joinstyle="miter"/>
                </v:shape>
                <v:shape id="Straight Arrow Connector 417" o:spid="_x0000_s1039" type="#_x0000_t32" style="position:absolute;left:59614;top:61751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qVqsYAAADcAAAADwAAAGRycy9kb3ducmV2LnhtbESPQWvCQBSE70L/w/KE3nSjFFtiNiJC&#10;Wy9SakX09sw+k2D2bdhdNfbXu0Khx2FmvmGyWWcacSHna8sKRsMEBHFhdc2lgs3P++ANhA/IGhvL&#10;pOBGHmb5Uy/DVNsrf9NlHUoRIexTVFCF0KZS+qIig35oW+LoHa0zGKJ0pdQOrxFuGjlOkok0WHNc&#10;qLClRUXFaX02Cr7Mx+kQVpvffeHK3edivG0Ot61Sz/1uPgURqAv/4b/2Uit4Gb3C40w8AjK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KlarGAAAA3AAAAA8AAAAAAAAA&#10;AAAAAAAAoQIAAGRycy9kb3ducmV2LnhtbFBLBQYAAAAABAAEAPkAAACUAwAAAAA=&#10;" strokecolor="#5b9bd5 [3204]" strokeweight=".5pt">
                  <v:stroke startarrow="block" endarrow="block" joinstyle="miter"/>
                </v:shape>
                <v:line id="Straight Connector 1" o:spid="_x0000_s1040" style="position:absolute;visibility:visible;mso-wrap-style:square" from="26838,40494" to="30648,40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v9cMAAADaAAAADwAAAGRycy9kb3ducmV2LnhtbERPTWvCQBC9F/wPyxR6azZ6KCV1E6RU&#10;UASLplS9DdkxCc3Oxuxqor++KxR6Gh7vc6bZYBpxoc7VlhWMoxgEcWF1zaWCr3z+/ArCeWSNjWVS&#10;cCUHWTp6mGKibc8bumx9KUIIuwQVVN63iZSuqMigi2xLHLij7Qz6ALtS6g77EG4aOYnjF2mw5tBQ&#10;YUvvFRU/27NR0H+f8vUqXu70/iNfHA7X22czzpV6ehxmbyA8Df5f/Ode6DAf7q/cr0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+7/XDAAAA2gAAAA8AAAAAAAAAAAAA&#10;AAAAoQIAAGRycy9kb3ducmV2LnhtbFBLBQYAAAAABAAEAPkAAACRAwAAAAA=&#10;" strokecolor="black [3200]" strokeweight="1.5pt">
                  <v:stroke joinstyle="miter"/>
                </v:line>
                <v:shape id="Straight Arrow Connector 480" o:spid="_x0000_s1041" type="#_x0000_t32" style="position:absolute;left:33369;top:40494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3dW8AAAADcAAAADwAAAGRycy9kb3ducmV2LnhtbERPTUvDQBC9C/6HZQQvpd20RKmx2yKC&#10;6NVYpcchO2ZDs7MhO7bpv3cOgsfH+97sptibE425S+xguSjAEDfJd9w62H+8zNdgsiB77BOTgwtl&#10;2G2vrzZY+XTmdzrV0hoN4VyhgyAyVNbmJlDEvEgDsXLfaYwoCsfW+hHPGh57uyqKexuxY20IONBz&#10;oOZY/0Ttpf1qVt/NHsrjK34evoJcyqU4d3szPT2CEZrkX/znfvMOyrXO1z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93VvAAAAA3AAAAA8AAAAAAAAAAAAAAAAA&#10;oQIAAGRycy9kb3ducmV2LnhtbFBLBQYAAAAABAAEAPkAAACOAwAAAAA=&#10;" strokecolor="#5b9bd5 [3204]" strokeweight=".5pt">
                  <v:stroke endarrow="block" joinstyle="miter"/>
                </v:shape>
                <v:line id="Straight Connector 451" o:spid="_x0000_s1042" style="position:absolute;visibility:visible;mso-wrap-style:square" from="30638,40613" to="30638,5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NRLccAAADcAAAADwAAAGRycy9kb3ducmV2LnhtbESPQWvCQBSE70L/w/IKvekmUoukriJi&#10;QSlYNNLW2yP7TILZt2l2NbG/vlsQPA4z8w0zmXWmEhdqXGlZQTyIQBBnVpecK9inb/0xCOeRNVaW&#10;ScGVHMymD70JJtq2vKXLzuciQNglqKDwvk6kdFlBBt3A1sTBO9rGoA+yyaVusA1wU8lhFL1IgyWH&#10;hQJrWhSUnXZno6D9/Ek379H6S38v09XhcP39qOJUqafHbv4KwlPn7+Fbe6UVPI9i+D8Tjo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81EtxwAAANwAAAAPAAAAAAAA&#10;AAAAAAAAAKECAABkcnMvZG93bnJldi54bWxQSwUGAAAAAAQABAD5AAAAlQMAAAAA&#10;" strokecolor="black [3200]" strokeweight="1.5pt">
                  <v:stroke joinstyle="miter"/>
                </v:line>
                <v:shape id="Straight Arrow Connector 454" o:spid="_x0000_s1043" type="#_x0000_t32" style="position:absolute;left:30757;top:40376;width:7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LisYAAADcAAAADwAAAGRycy9kb3ducmV2LnhtbESPQWvCQBSE70L/w/IKvZlNRYtEVxGl&#10;VMVDjaV6fGSfSWr2bdjdavrvu0Khx2FmvmGm88404krO15YVPCcpCOLC6ppLBR+H1/4YhA/IGhvL&#10;pOCHPMxnD70pZtreeE/XPJQiQthnqKAKoc2k9EVFBn1iW+Lona0zGKJ0pdQObxFuGjlI0xdpsOa4&#10;UGFLy4qKS/5tFOxO72+f29Gq5mOhL+tm/7U580qpp8duMQERqAv/4b/2WisYjoZwPxOPgJ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3i4rGAAAA3AAAAA8AAAAAAAAA&#10;AAAAAAAAoQIAAGRycy9kb3ducmV2LnhtbFBLBQYAAAAABAAEAPkAAACUAwAAAAA=&#10;" strokecolor="black [3200]" strokeweight="1.5pt">
                  <v:stroke endarrow="block" joinstyle="miter"/>
                </v:shape>
                <v:shape id="Straight Arrow Connector 456" o:spid="_x0000_s1044" type="#_x0000_t32" style="position:absolute;left:30638;top:49163;width:7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mwZscAAADcAAAADwAAAGRycy9kb3ducmV2LnhtbESPT2vCQBTE74V+h+UVems2LTVIdBWp&#10;iH/owcRSPT6yzyQ1+zZkV43fvlsoeBxm5jfMeNqbRlyoc7VlBa9RDIK4sLrmUsHXbvEyBOE8ssbG&#10;Mim4kYPp5PFhjKm2V87okvtSBAi7FBVU3replK6oyKCLbEscvKPtDPogu1LqDq8Bbhr5FseJNFhz&#10;WKiwpY+KilN+Ngo+D9vl92Ywr3lf6NOqyX7WR54r9fzUz0YgPPX+Hv5vr7SC90ECf2fCEZ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6bBmxwAAANwAAAAPAAAAAAAA&#10;AAAAAAAAAKECAABkcnMvZG93bnJldi54bWxQSwUGAAAAAAQABAD5AAAAlQMAAAAA&#10;" strokecolor="black [3200]" strokeweight="1.5pt">
                  <v:stroke endarrow="block" joinstyle="miter"/>
                </v:shape>
                <v:line id="Straight Connector 486" o:spid="_x0000_s1045" style="position:absolute;flip:x;visibility:visible;mso-wrap-style:square" from="8431,14962" to="32053,14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7FzsUAAADcAAAADwAAAGRycy9kb3ducmV2LnhtbESPQWsCMRSE74X+h/AKvYgmSlG7NYoK&#10;BU+iu156e2xedxc3L8smauqvN4VCj8PMfMMsVtG24kq9bxxrGI8UCOLSmYYrDaficzgH4QOywdYx&#10;afghD6vl89MCM+NufKRrHiqRIOwz1FCH0GVS+rImi37kOuLkfbveYkiyr6Tp8ZbgtpUTpabSYsNp&#10;ocaOtjWV5/xiNbwf4nm3Hxe54vtmrb5m90E0hdavL3H9ASJQDP/hv/bOaHibT+H3TDo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7FzsUAAADcAAAADwAAAAAAAAAA&#10;AAAAAAChAgAAZHJzL2Rvd25yZXYueG1sUEsFBgAAAAAEAAQA+QAAAJMDAAAAAA==&#10;" strokecolor="black [3200]" strokeweight="1.5pt">
                  <v:stroke joinstyle="miter"/>
                </v:line>
                <v:line id="Straight Connector 394" o:spid="_x0000_s1046" style="position:absolute;visibility:visible;mso-wrap-style:square" from="61751,14725" to="66133,1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eFSscAAADcAAAADwAAAGRycy9kb3ducmV2LnhtbESPQWvCQBSE74L/YXmCN91Yi9joKqVU&#10;sBQUjdh6e2SfSWj2bZrdmuiv7xaEHoeZ+YaZL1tTigvVrrCsYDSMQBCnVhecKTgkq8EUhPPIGkvL&#10;pOBKDpaLbmeOsbYN7+iy95kIEHYxKsi9r2IpXZqTQTe0FXHwzrY26IOsM6lrbALclPIhiibSYMFh&#10;IceKXnJKv/Y/RkFz/E4279Hbh/58Tdan0/W2LUeJUv1e+zwD4an1/+F7e60VjJ8e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l4VKxwAAANwAAAAPAAAAAAAA&#10;AAAAAAAAAKECAABkcnMvZG93bnJldi54bWxQSwUGAAAAAAQABAD5AAAAlQMAAAAA&#10;" strokecolor="black [3200]" strokeweight="1.5pt">
                  <v:stroke joinstyle="miter"/>
                </v:line>
                <v:line id="Straight Connector 395" o:spid="_x0000_s1047" style="position:absolute;visibility:visible;mso-wrap-style:square" from="66264,14606" to="66264,74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sg0ccAAADcAAAADwAAAGRycy9kb3ducmV2LnhtbESPQWvCQBSE74L/YXmCN91YqdjoKqVU&#10;sBQUjdh6e2SfSWj2bZrdmuiv7xaEHoeZ+YaZL1tTigvVrrCsYDSMQBCnVhecKTgkq8EUhPPIGkvL&#10;pOBKDpaLbmeOsbYN7+iy95kIEHYxKsi9r2IpXZqTQTe0FXHwzrY26IOsM6lrbALclPIhiibSYMFh&#10;IceKXnJKv/Y/RkFz/E4279Hbh/58Tdan0/W2LUeJUv1e+zwD4an1/+F7e60VjJ8e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2yDRxwAAANwAAAAPAAAAAAAA&#10;AAAAAAAAAKECAABkcnMvZG93bnJldi54bWxQSwUGAAAAAAQABAD5AAAAlQMAAAAA&#10;" strokecolor="black [3200]" strokeweight="1.5pt">
                  <v:stroke joinstyle="miter"/>
                </v:line>
                <v:line id="Straight Connector 397" o:spid="_x0000_s1048" style="position:absolute;visibility:visible;mso-wrap-style:square" from="53795,58307" to="59891,58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Kj/cYAAADcAAAADwAAAGRycy9kb3ducmV2LnhtbESPT2sCMRTE7wW/Q3gFb5pthVa3RpGK&#10;ou2h+Oegt8fmdbO4eVmTVNdv3xSEHoeZ+Q0znra2FhfyoXKs4KmfgSAunK64VLDfLXpDECEia6wd&#10;k4IbBZhOOg9jzLW78oYu21iKBOGQowITY5NLGQpDFkPfNcTJ+3beYkzSl1J7vCa4reVzlr1IixWn&#10;BYMNvRsqTtsfq2BeeHs6fDTWfB7PX8v1YBWX7qBU97GdvYGI1Mb/8L290goGo1f4O5OOgJ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yo/3GAAAA3AAAAA8AAAAAAAAA&#10;AAAAAAAAoQIAAGRycy9kb3ducmV2LnhtbFBLBQYAAAAABAAEAPkAAACUAwAAAAA=&#10;" strokecolor="#4472c4 [3208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9" type="#_x0000_t202" style="position:absolute;left:36576;top:70301;width:15240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030294" w:rsidRDefault="00030294" w:rsidP="00030294">
                        <w:pPr>
                          <w:jc w:val="center"/>
                        </w:pPr>
                        <w:r>
                          <w:t>Cellular Shield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Sparkfun CEL-09607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(SM5100B)</w:t>
                        </w:r>
                      </w:p>
                    </w:txbxContent>
                  </v:textbox>
                </v:shape>
                <v:shape id="Text Box 2" o:spid="_x0000_s1050" type="#_x0000_t202" style="position:absolute;left:33250;width:11811;height:6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2BMMA&#10;AADcAAAADwAAAGRycy9kb3ducmV2LnhtbERPy2oCMRTdF/oP4QpuipNplamdGqUUFN21VnR7mdx5&#10;4ORmmsRx/HuzKHR5OO/FajCt6Mn5xrKC5yQFQVxY3XCl4PCznsxB+ICssbVMCm7kYbV8fFhgru2V&#10;v6nfh0rEEPY5KqhD6HIpfVGTQZ/YjjhypXUGQ4SuktrhNYabVr6kaSYNNhwbauzos6bivL8YBfPZ&#10;tj/53fTrWGRl+xaeXvvNr1NqPBo+3kEEGsK/+M+91QpmW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d2BMMAAADcAAAADwAAAAAAAAAAAAAAAACYAgAAZHJzL2Rv&#10;d25yZXYueG1sUEsFBgAAAAAEAAQA9QAAAIgDAAAAAA==&#10;">
                  <v:textbox>
                    <w:txbxContent>
                      <w:p w:rsidR="00030294" w:rsidRDefault="00030294" w:rsidP="00030294">
                        <w:pPr>
                          <w:jc w:val="center"/>
                        </w:pPr>
                        <w:r>
                          <w:t>5VDC Buck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Regulator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(</w:t>
                        </w:r>
                        <w:r>
                          <w:rPr>
                            <w:sz w:val="24"/>
                            <w:szCs w:val="24"/>
                          </w:rPr>
                          <w:t>KA278R05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" o:spid="_x0000_s1051" type="#_x0000_t202" style="position:absolute;left:12587;top:950;width:7430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3RMMYA&#10;AADcAAAADwAAAGRycy9kb3ducmV2LnhtbESPT2vCQBTE7wW/w/KEXkrd+Ieo0VWK0KK3qqW9PrLP&#10;JJh9m+5uY/z2riD0OMzMb5jlujO1aMn5yrKC4SABQZxbXXGh4Ov4/joD4QOyxtoyKbiSh/Wq97TE&#10;TNsL76k9hEJECPsMFZQhNJmUPi/JoB/Yhjh6J+sMhihdIbXDS4SbWo6SJJUGK44LJTa0KSk/H/6M&#10;gtlk2/743fjzO09P9Ty8TNuPX6fUc797W4AI1IX/8KO91Qom0x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3RMMYAAADcAAAADwAAAAAAAAAAAAAAAACYAgAAZHJz&#10;L2Rvd25yZXYueG1sUEsFBgAAAAAEAAQA9QAAAIsDAAAAAA==&#10;">
                  <v:textbox>
                    <w:txbxContent>
                      <w:p w:rsidR="00030294" w:rsidRPr="00D3315C" w:rsidRDefault="00030294" w:rsidP="00030294">
                        <w:pPr>
                          <w:jc w:val="center"/>
                        </w:pPr>
                        <w:r w:rsidRPr="00D3315C">
                          <w:t>Solar Panel</w:t>
                        </w:r>
                      </w:p>
                    </w:txbxContent>
                  </v:textbox>
                </v:shape>
                <v:shape id="Text Box 2" o:spid="_x0000_s1052" type="#_x0000_t202" style="position:absolute;left:54270;top:12706;width:7429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oy8YA&#10;AADcAAAADwAAAGRycy9kb3ducmV2LnhtbESPT2sCMRTE70K/Q3gFL6LZWqt2a5RSqOit/kGvj81z&#10;d+nmZZuk6/rtjSB4HGbmN8xs0ZpKNOR8aVnByyABQZxZXXKuYL/77k9B+ICssbJMCi7kYTF/6sww&#10;1fbMG2q2IRcRwj5FBUUIdSqlzwoy6Ae2Jo7eyTqDIUqXS+3wHOGmksMkGUuDJceFAmv6Kij73f4b&#10;BdPRqjn69evPIRufqvfQmzTLP6dU97n9/AARqA2P8L290gpGbx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Qoy8YAAADcAAAADwAAAAAAAAAAAAAAAACYAgAAZHJz&#10;L2Rvd25yZXYueG1sUEsFBgAAAAAEAAQA9QAAAIsDAAAAAA==&#10;">
                  <v:textbox>
                    <w:txbxContent>
                      <w:p w:rsidR="00030294" w:rsidRDefault="00030294" w:rsidP="00030294">
                        <w:pPr>
                          <w:jc w:val="center"/>
                        </w:pPr>
                        <w:r>
                          <w:t>Li-Ion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Battery</w:t>
                        </w:r>
                      </w:p>
                    </w:txbxContent>
                  </v:textbox>
                </v:shape>
                <v:shape id="Text Box 2" o:spid="_x0000_s1053" type="#_x0000_t202" style="position:absolute;left:31944;top:10212;width:14573;height: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8ucMA&#10;AADcAAAADwAAAGRycy9kb3ducmV2LnhtbERPy2oCMRTdF/yHcAU3pWZaH9XRKEVQdGdV6vYyuc4M&#10;Tm6mSRzHvzeLQpeH854vW1OJhpwvLSt47ycgiDOrS84VnI7rtwkIH5A1VpZJwYM8LBedlzmm2t75&#10;m5pDyEUMYZ+igiKEOpXSZwUZ9H1bE0fuYp3BEKHLpXZ4j+Gmkh9JMpYGS44NBda0Kii7Hm5GwWS4&#10;bc5+N9j/ZONLNQ2vn83m1ynV67ZfMxCB2vAv/nNvtYLhKK6N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u8ucMAAADcAAAADwAAAAAAAAAAAAAAAACYAgAAZHJzL2Rv&#10;d25yZXYueG1sUEsFBgAAAAAEAAQA9QAAAIgDAAAAAA==&#10;">
                  <v:textbox>
                    <w:txbxContent>
                      <w:p w:rsidR="00030294" w:rsidRDefault="00030294" w:rsidP="00030294">
                        <w:pPr>
                          <w:jc w:val="center"/>
                        </w:pPr>
                        <w:r>
                          <w:t>Li-Ion Battery Charger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Power Manager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(MCP73871)</w:t>
                        </w:r>
                      </w:p>
                    </w:txbxContent>
                  </v:textbox>
                </v:shape>
                <v:shape id="Text Box 2" o:spid="_x0000_s1054" type="#_x0000_t202" style="position:absolute;left:53320;top:37763;width:952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7g2c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hP49p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zuDZwgAAANwAAAAPAAAAAAAAAAAAAAAAAJgCAABkcnMvZG93&#10;bnJldi54bWxQSwUGAAAAAAQABAD1AAAAhwMAAAAA&#10;">
                  <v:textbox>
                    <w:txbxContent>
                      <w:p w:rsidR="00030294" w:rsidRDefault="00030294" w:rsidP="00030294">
                        <w:pPr>
                          <w:jc w:val="center"/>
                        </w:pPr>
                        <w:r>
                          <w:t>SD Card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(BOB-1140)</w:t>
                        </w:r>
                      </w:p>
                    </w:txbxContent>
                  </v:textbox>
                </v:shape>
                <v:shape id="Text Box 2" o:spid="_x0000_s1055" type="#_x0000_t202" style="position:absolute;left:36813;top:24225;width:14954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/qM8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UMhm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/qM8YAAADcAAAADwAAAAAAAAAAAAAAAACYAgAAZHJz&#10;L2Rvd25yZXYueG1sUEsFBgAAAAAEAAQA9QAAAIsDAAAAAA==&#10;">
                  <v:textbox>
                    <w:txbxContent>
                      <w:p w:rsidR="00030294" w:rsidRDefault="00030294" w:rsidP="00030294">
                        <w:pPr>
                          <w:jc w:val="center"/>
                        </w:pPr>
                        <w:r>
                          <w:t>2.5 VDC Voltage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Reference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(REF192)</w:t>
                        </w:r>
                      </w:p>
                    </w:txbxContent>
                  </v:textbox>
                </v:shape>
                <v:shape id="Text Box 2" o:spid="_x0000_s1056" type="#_x0000_t202" style="position:absolute;left:20663;top:23038;width:11620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B+QcMA&#10;AADcAAAADwAAAGRycy9kb3ducmV2LnhtbERPy2oCMRTdC/5DuEI3pWa01eo4UUqhRXdWpW4vkzsP&#10;nNyMSTpO/75ZFFwezjvb9KYRHTlfW1YwGScgiHOray4VnI4fTwsQPiBrbCyTgl/ysFkPBxmm2t74&#10;i7pDKEUMYZ+igiqENpXS5xUZ9GPbEkeusM5giNCVUju8xXDTyGmSzKXBmmNDhS29V5RfDj9GweJl&#10;25397nn/nc+LZhkeX7vPq1PqYdS/rUAE6sNd/O/eagXTWVwbz8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B+QcMAAADcAAAADwAAAAAAAAAAAAAAAACYAgAAZHJzL2Rv&#10;d25yZXYueG1sUEsFBgAAAAAEAAQA9QAAAIgDAAAAAA==&#10;">
                  <v:textbox>
                    <w:txbxContent>
                      <w:p w:rsidR="00030294" w:rsidRDefault="00030294" w:rsidP="00030294">
                        <w:pPr>
                          <w:jc w:val="center"/>
                        </w:pPr>
                        <w:r>
                          <w:t>5 VDC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Boost-Buck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Regulator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(S7V7F5)</w:t>
                        </w:r>
                      </w:p>
                    </w:txbxContent>
                  </v:textbox>
                </v:shape>
                <v:shape id="Text Box 2" o:spid="_x0000_s1057" type="#_x0000_t202" style="position:absolute;left:15675;top:37644;width:11430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TAd8UA&#10;AADcAAAADwAAAGRycy9kb3ducmV2LnhtbESPQWvCQBSE74X+h+UVvJS6qRYbo6uI0KI3m5Z6fWSf&#10;STD7Nt1dY/z3rlDwOMzMN8x82ZtGdOR8bVnB6zABQVxYXXOp4Of74yUF4QOyxsYyKbiQh+Xi8WGO&#10;mbZn/qIuD6WIEPYZKqhCaDMpfVGRQT+0LXH0DtYZDFG6UmqH5wg3jRwlyUQarDkuVNjSuqLimJ+M&#10;gvRt0+39drz7LSaHZhqe37vPP6fU4KlfzUAE6sM9/N/eaAWjdAy3M/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9MB3xQAAANwAAAAPAAAAAAAAAAAAAAAAAJgCAABkcnMv&#10;ZG93bnJldi54bWxQSwUGAAAAAAQABAD1AAAAigMAAAAA&#10;">
                  <v:textbox>
                    <w:txbxContent>
                      <w:p w:rsidR="00030294" w:rsidRDefault="00030294" w:rsidP="00030294">
                        <w:pPr>
                          <w:jc w:val="center"/>
                        </w:pPr>
                        <w:r>
                          <w:t>3.3 VDC Buck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Regulator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(REG710)</w:t>
                        </w:r>
                      </w:p>
                    </w:txbxContent>
                  </v:textbox>
                </v:shape>
                <v:shape id="Text Box 2" o:spid="_x0000_s1058" type="#_x0000_t202" style="position:absolute;left:34557;top:56289;width:19475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H9mMYA&#10;AADcAAAADwAAAGRycy9kb3ducmV2LnhtbESPQWvCQBSE7wX/w/IEL6VutGrT1FVEsOhNbWmvj+wz&#10;CWbfxt01pv++KxR6HGbmG2a+7EwtWnK+sqxgNExAEOdWV1wo+PzYPKUgfEDWWFsmBT/kYbnoPcwx&#10;0/bGB2qPoRARwj5DBWUITSalz0sy6Ie2IY7eyTqDIUpXSO3wFuGmluMkmUmDFceFEhtal5Sfj1ej&#10;IJ1s22+/e95/5bNT/RoeX9r3i1Nq0O9WbyACdeE//NfeagXjdAr3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H9mMYAAADcAAAADwAAAAAAAAAAAAAAAACYAgAAZHJz&#10;L2Rvd25yZXYueG1sUEsFBgAAAAAEAAQA9QAAAIsDAAAAAA==&#10;">
                  <v:textbox>
                    <w:txbxContent>
                      <w:p w:rsidR="00030294" w:rsidRDefault="00030294" w:rsidP="00030294">
                        <w:pPr>
                          <w:jc w:val="center"/>
                        </w:pPr>
                        <w:r>
                          <w:t>DataReporter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Controller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Arduino Mega PRO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(ATmega2560)</w:t>
                        </w:r>
                      </w:p>
                    </w:txbxContent>
                  </v:textbox>
                </v:shape>
                <v:shape id="Text Box 2" o:spid="_x0000_s1059" type="#_x0000_t202" style="position:absolute;left:38001;top:36932;width:11906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Nj78UA&#10;AADcAAAADwAAAGRycy9kb3ducmV2LnhtbESPQWvCQBSE74L/YXkFL6IbbUnT1FWKYLE3tdJeH9ln&#10;Epp9m+6uMf57t1DwOMzMN8xi1ZtGdOR8bVnBbJqAIC6srrlUcPzcTDIQPiBrbCyTgit5WC2HgwXm&#10;2l54T90hlCJC2OeooAqhzaX0RUUG/dS2xNE7WWcwROlKqR1eItw0cp4kqTRYc1yosKV1RcXP4WwU&#10;ZE/b7tt/PO6+ivTUvITxc/f+65QaPfRvryAC9eEe/m9vtYJ5lsLf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g2PvxQAAANwAAAAPAAAAAAAAAAAAAAAAAJgCAABkcnMv&#10;ZG93bnJldi54bWxQSwUGAAAAAAQABAD1AAAAigMAAAAA&#10;">
                  <v:textbox>
                    <w:txbxContent>
                      <w:p w:rsidR="00030294" w:rsidRDefault="00030294" w:rsidP="00030294">
                        <w:pPr>
                          <w:jc w:val="center"/>
                        </w:pPr>
                        <w:r>
                          <w:t>DS Card Power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Enable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(FET 952LH5)</w:t>
                        </w:r>
                      </w:p>
                    </w:txbxContent>
                  </v:textbox>
                </v:shape>
                <v:shape id="Text Box 2" o:spid="_x0000_s1060" type="#_x0000_t202" style="position:absolute;left:37644;top:46313;width:12288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GdMUA&#10;AADcAAAADwAAAGRycy9kb3ducmV2LnhtbESPQWvCQBSE74X+h+UVeim6qYqmqatIoaI3m4peH9ln&#10;Epp9G3e3Mf33XUHwOMzMN8x82ZtGdOR8bVnB6zABQVxYXXOpYP/9OUhB+ICssbFMCv7Iw3Lx+DDH&#10;TNsLf1GXh1JECPsMFVQhtJmUvqjIoB/aljh6J+sMhihdKbXDS4SbRo6SZCoN1hwXKmzpo6LiJ/81&#10;CtLJpjv67Xh3KKan5i28zLr12Sn1/NSv3kEE6sM9fGtvtIJROoPrmXg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8Z0xQAAANwAAAAPAAAAAAAAAAAAAAAAAJgCAABkcnMv&#10;ZG93bnJldi54bWxQSwUGAAAAAAQABAD1AAAAigMAAAAA&#10;">
                  <v:textbox>
                    <w:txbxContent>
                      <w:p w:rsidR="00030294" w:rsidRDefault="00030294" w:rsidP="00030294">
                        <w:pPr>
                          <w:jc w:val="center"/>
                        </w:pPr>
                        <w:r>
                          <w:t>Real Time Clock</w:t>
                        </w:r>
                      </w:p>
                      <w:p w:rsidR="00030294" w:rsidRDefault="00030294" w:rsidP="00030294">
                        <w:pPr>
                          <w:jc w:val="center"/>
                        </w:pPr>
                        <w:r>
                          <w:t>(DS3234)</w:t>
                        </w:r>
                      </w:p>
                    </w:txbxContent>
                  </v:textbox>
                </v:shape>
                <v:shape id="Text Box 2" o:spid="_x0000_s1061" type="#_x0000_t202" style="position:absolute;left:55576;top:56526;width:5239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<v:textbox>
                    <w:txbxContent>
                      <w:p w:rsidR="00030294" w:rsidRPr="00C37AF5" w:rsidRDefault="00030294" w:rsidP="00030294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SPI Bus</w:t>
                        </w:r>
                      </w:p>
                    </w:txbxContent>
                  </v:textbox>
                </v:shape>
                <v:shape id="Text Box 2" o:spid="_x0000_s1062" type="#_x0000_t202" style="position:absolute;left:54745;top:5225;width:742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rdsMA&#10;AADcAAAADwAAAGRycy9kb3ducmV2LnhtbESP0YrCMBRE3xf8h3AFXxZN1dVqNYoKu/iq2w+4Nte2&#10;2NyUJtr69xtB2MdhZs4w621nKvGgxpWWFYxHEQjizOqScwXp7/dwAcJ5ZI2VZVLwJAfbTe9jjYm2&#10;LZ/ocfa5CBB2CSoovK8TKV1WkEE3sjVx8K62MeiDbHKpG2wD3FRyEkVzabDksFBgTYeCstv5bhRc&#10;j+3nbNlefnwan77meyzji30qNeh3uxUIT53/D7/bR61gOhvD60w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erdsMAAADcAAAADwAAAAAAAAAAAAAAAACYAgAAZHJzL2Rv&#10;d25yZXYueG1sUEsFBgAAAAAEAAQA9QAAAIgDAAAAAA==&#10;" stroked="f">
                  <v:textbox>
                    <w:txbxContent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C37AF5">
                          <w:rPr>
                            <w:b/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  <w:t>Solar Panel</w:t>
                        </w:r>
                      </w:p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" o:spid="_x0000_s1063" type="#_x0000_t202" style="position:absolute;left:46670;top:13062;width:7429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Charge</w:t>
                        </w:r>
                      </w:p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2" o:spid="_x0000_s1064" type="#_x0000_t202" style="position:absolute;left:23750;top:13062;width:743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Load</w:t>
                        </w:r>
                      </w:p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traight Arrow Connector 102" o:spid="_x0000_s1065" type="#_x0000_t32" style="position:absolute;left:8550;top:27075;width:12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86/MQAAADcAAAADwAAAGRycy9kb3ducmV2LnhtbERPS2vCQBC+F/oflil4q5sKiqRupFRK&#10;o3jQtLQ9DtnJo2ZnQ3aN8d+7guBtPr7nLJaDaURPnastK3gZRyCIc6trLhV8f308z0E4j6yxsUwK&#10;zuRgmTw+LDDW9sR76jNfihDCLkYFlfdtLKXLKzLoxrYlDlxhO4M+wK6UusNTCDeNnETRTBqsOTRU&#10;2NJ7RfkhOxoF27/d589muqr5N9eHtNn/rwteKTV6Gt5eQXga/F18c6c6zI8mcH0mXCCT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Dzr8xAAAANw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103" o:spid="_x0000_s1066" type="#_x0000_t32" style="position:absolute;left:8431;top:40138;width:7239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OfZ8IAAADcAAAADwAAAGRycy9kb3ducmV2LnhtbERPS4vCMBC+C/6HMAt703RdXKQaZVHE&#10;Bx58oXscmrGtNpPSRK3/3ggL3ubje85gVJtC3KhyuWUFX+0IBHFidc6pgv1u2uqBcB5ZY2GZFDzI&#10;wWjYbAww1vbOG7ptfSpCCLsYFWTel7GULsnIoGvbkjhwJ1sZ9AFWqdQV3kO4KWQnin6kwZxDQ4Yl&#10;jTNKLturUbD6W88Oy+4k52OiL/Nic16ceKLU50f92wfhqfZv8b97rsP86Btez4QL5PA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OfZ8IAAADcAAAADwAAAAAAAAAAAAAA&#10;AAChAgAAZHJzL2Rvd25yZXYueG1sUEsFBgAAAAAEAAQA+QAAAJADAAAAAA==&#10;" strokecolor="black [3200]" strokeweight="1.5pt">
                  <v:stroke endarrow="block" joinstyle="miter"/>
                </v:shape>
                <v:line id="Straight Connector 398" o:spid="_x0000_s1067" style="position:absolute;flip:y;visibility:visible;mso-wrap-style:square" from="60089,42276" to="60089,58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VXgsEAAADcAAAADwAAAGRycy9kb3ducmV2LnhtbERPy4rCMBTdC/5DuMLsNFWHUatRZNBx&#10;djI+cHtprm2xuSlJrPXvzUKY5eG8F6vWVKIh50vLCoaDBARxZnXJuYLTcdufgvABWWNlmRQ8ycNq&#10;2e0sMNX2wX/UHEIuYgj7FBUUIdSplD4ryKAf2Jo4clfrDIYIXS61w0cMN5UcJcmXNFhybCiwpu+C&#10;stvhbhRsjp+30rndPpw3l3yif5rRONkr9dFr13MQgdrwL367f7WC8SyujWfiE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pVeCwQAAANwAAAAPAAAAAAAAAAAAAAAA&#10;AKECAABkcnMvZG93bnJldi54bWxQSwUGAAAAAAQABAD5AAAAjwMAAAAA&#10;" strokecolor="#4472c4 [3208]" strokeweight="1.5pt">
                  <v:stroke joinstyle="miter"/>
                </v:line>
                <v:line id="Straight Connector 399" o:spid="_x0000_s1068" style="position:absolute;flip:x;visibility:visible;mso-wrap-style:square" from="49638,48688" to="60306,48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yGcQAAADcAAAADwAAAGRycy9kb3ducmV2LnhtbESPW4vCMBSE3xf8D+EIvq2puqxajSLi&#10;Zd9kveDroTm2xeakJLF2/71ZWNjHYWa+YebL1lSiIedLywoG/QQEcWZ1ybmC82n7PgHhA7LGyjIp&#10;+CEPy0XnbY6ptk/+puYYchEh7FNUUIRQp1L6rCCDvm9r4ujdrDMYonS51A6fEW4qOUyST2mw5LhQ&#10;YE3rgrL78WEUbE4f99K5/SFcNtd8rHfNcJQclOp129UMRKA2/If/2l9awWg6hd8z8QjIx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6fIZxAAAANwAAAAPAAAAAAAAAAAA&#10;AAAAAKECAABkcnMvZG93bnJldi54bWxQSwUGAAAAAAQABAD5AAAAkgMAAAAA&#10;" strokecolor="#4472c4 [3208]" strokeweight="1.5pt">
                  <v:stroke joinstyle="miter"/>
                </v:line>
                <v:shape id="Straight Arrow Connector 403" o:spid="_x0000_s1069" type="#_x0000_t32" style="position:absolute;left:32182;top:27075;width:44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0848YAAADcAAAADwAAAGRycy9kb3ducmV2LnhtbESPW2vCQBSE3wv9D8sRfKsbqy0SXUWU&#10;4gUf6gX18ZA9JqnZsyG7avz3rlDwcZiZb5jBqDaFuFLlcssK2q0IBHFidc6pgt3256MHwnlkjYVl&#10;UnAnB6Ph+9sAY21vvKbrxqciQNjFqCDzvoyldElGBl3LlsTBO9nKoA+ySqWu8BbgppCfUfQtDeYc&#10;FjIsaZJRct5cjILV8Xe2X35Ncz4k+jwv1n+LE0+VajbqcR+Ep9q/wv/tuVbQjTrwPBOOgB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POPGAAAA3AAAAA8AAAAAAAAA&#10;AAAAAAAAoQIAAGRycy9kb3ducmV2LnhtbFBLBQYAAAAABAAEAPkAAACUAwAAAAA=&#10;" strokecolor="black [3200]" strokeweight="1.5pt">
                  <v:stroke endarrow="block" joinstyle="miter"/>
                </v:shape>
                <v:line id="Straight Connector 405" o:spid="_x0000_s1070" style="position:absolute;visibility:visible;mso-wrap-style:square" from="51657,27432" to="6375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hHksMAAADcAAAADwAAAGRycy9kb3ducmV2LnhtbESPQYvCMBSE78L+h/AW9qapRUWrUZZF&#10;YS8erCIeH82zLTYvJYm1++83guBxmJlvmNWmN43oyPnasoLxKAFBXFhdc6ngdNwN5yB8QNbYWCYF&#10;f+Rhs/4YrDDT9sEH6vJQighhn6GCKoQ2k9IXFRn0I9sSR+9qncEQpSuldviIcNPINElm0mDNcaHC&#10;ln4qKm753ShI9/e0neWTc791ofOXerHAs1bq67P/XoII1Id3+NX+1QomyRSeZ+IR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YR5LDAAAA3AAAAA8AAAAAAAAAAAAA&#10;AAAAoQIAAGRycy9kb3ducmV2LnhtbFBLBQYAAAAABAAEAPkAAACRAwAAAAA=&#10;" strokecolor="#70ad47 [3209]" strokeweight="1.5pt">
                  <v:stroke joinstyle="miter"/>
                </v:line>
                <v:line id="Straight Connector 406" o:spid="_x0000_s1071" style="position:absolute;visibility:visible;mso-wrap-style:square" from="63889,27432" to="63889,62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rZ5cIAAADcAAAADwAAAGRycy9kb3ducmV2LnhtbESPQYvCMBSE78L+h/AW9qapRYp2jSLL&#10;Cl48WEX2+GiebbF5KUms3X9vBMHjMDPfMMv1YFrRk/ONZQXTSQKCuLS64UrB6bgdz0H4gKyxtUwK&#10;/snDevUxWmKu7Z0P1BehEhHCPkcFdQhdLqUvazLoJ7Yjjt7FOoMhSldJ7fAe4aaVaZJk0mDDcaHG&#10;jn5qKq/FzShI97e0y4rZefh1ofd/zWKBZ63U1+ew+QYRaAjv8Ku90wpmSQbPM/E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rZ5cIAAADcAAAADwAAAAAAAAAAAAAA&#10;AAChAgAAZHJzL2Rvd25yZXYueG1sUEsFBgAAAAAEAAQA+QAAAJADAAAAAA==&#10;" strokecolor="#70ad47 [3209]" strokeweight="1.5pt">
                  <v:stroke joinstyle="miter"/>
                </v:line>
                <v:shape id="Straight Arrow Connector 407" o:spid="_x0000_s1072" type="#_x0000_t32" style="position:absolute;left:53913;top:62226;width:99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gbksQAAADcAAAADwAAAGRycy9kb3ducmV2LnhtbESPT2sCMRTE7wW/Q3hCbzVbKatsjSKK&#10;fw6CdCueH5vXzdLNy5JEXb+9KRQ8DjPzG2a26G0rruRD41jB+ygDQVw53XCt4PS9eZuCCBFZY+uY&#10;FNwpwGI+eJlhod2Nv+haxlokCIcCFZgYu0LKUBmyGEauI07ej/MWY5K+ltrjLcFtK8dZlkuLDacF&#10;gx2tDFW/5cUqKDf73VKbSb5t1jY/TP3qfDzclXod9stPEJH6+Az/t/dawUc2gb8z6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CBuSxAAAANwAAAAPAAAAAAAAAAAA&#10;AAAAAKECAABkcnMvZG93bnJldi54bWxQSwUGAAAAAAQABAD5AAAAkgMAAAAA&#10;" strokecolor="#70ad47 [3209]" strokeweight="1.5pt">
                  <v:stroke endarrow="block" joinstyle="miter"/>
                </v:shape>
                <v:shape id="Text Box 2" o:spid="_x0000_s1073" type="#_x0000_t202" style="position:absolute;left:55101;top:60445;width:743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Ys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iwYsAAAADcAAAADwAAAAAAAAAAAAAAAACYAgAAZHJzL2Rvd25y&#10;ZXYueG1sUEsFBgAAAAAEAAQA9QAAAIUDAAAAAA==&#10;" filled="f" stroked="f">
                  <v:textbox>
                    <w:txbxContent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AREF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10" o:spid="_x0000_s1074" type="#_x0000_t5" style="position:absolute;left:56764;top:67214;width:2762;height:181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HLD7wA&#10;AADcAAAADwAAAGRycy9kb3ducmV2LnhtbERPuwrCMBTdBf8hXMFNU0VEqlFEEJx8Dx2vzbUtNje1&#10;ibb+vRkEx8N5L1atKcWbaldYVjAaRiCIU6sLzhRcL9vBDITzyBpLy6TgQw5Wy25ngbG2DZ/offaZ&#10;CCHsYlSQe1/FUro0J4NuaCviwN1tbdAHWGdS19iEcFPKcRRNpcGCQ0OOFW1ySh/nl1HwOMpWH5pb&#10;GtFzPymTYpaYyinV77XrOQhPrf+Lf+6dVjAZhfnhTDgC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TocsPvAAAANwAAAAPAAAAAAAAAAAAAAAAAJgCAABkcnMvZG93bnJldi54&#10;bWxQSwUGAAAAAAQABAD1AAAAgQMAAAAA&#10;" fillcolor="white [3201]" strokecolor="#ffc000 [3207]" strokeweight="2.25pt"/>
                <v:line id="Straight Connector 413" o:spid="_x0000_s1075" style="position:absolute;flip:x;visibility:visible;mso-wrap-style:square" from="51895,72083" to="58467,72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1698YAAADcAAAADwAAAGRycy9kb3ducmV2LnhtbESPQWsCMRSE7wX/Q3gFbzW7VqRsjVLU&#10;ivVg0bbQ42Pz3CxuXpYk6vrvG0HocZiZb5jJrLONOJMPtWMF+SADQVw6XXOl4Pvr/ekFRIjIGhvH&#10;pOBKAWbT3sMEC+0uvKPzPlYiQTgUqMDE2BZShtKQxTBwLXHyDs5bjEn6SmqPlwS3jRxm2VharDkt&#10;GGxpbqg87k9WwdqtjhuzWmx3v6X/OCw+82Vlf5TqP3ZvryAidfE/fG+vtYJR/gy3M+kI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devfGAAAA3AAAAA8AAAAAAAAA&#10;AAAAAAAAoQIAAGRycy9kb3ducmV2LnhtbFBLBQYAAAAABAAEAPkAAACUAwAAAAA=&#10;" strokecolor="#ffc000 [3207]" strokeweight="1.5pt">
                  <v:stroke joinstyle="miter"/>
                </v:line>
                <v:shape id="Text Box 2" o:spid="_x0000_s1076" type="#_x0000_t202" style="position:absolute;left:52013;top:68164;width:743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JIc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JP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QiSHEAAAA3AAAAA8AAAAAAAAAAAAAAAAAmAIAAGRycy9k&#10;b3ducmV2LnhtbFBLBQYAAAAABAAEAPUAAACJAwAAAAA=&#10;" filled="f" stroked="f">
                  <v:textbox>
                    <w:txbxContent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Antenna</w:t>
                        </w:r>
                      </w:p>
                    </w:txbxContent>
                  </v:textbox>
                </v:shape>
                <v:shape id="Straight Arrow Connector 396" o:spid="_x0000_s1077" type="#_x0000_t32" style="position:absolute;left:51657;top:74102;width:14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WGsMAAADcAAAADwAAAGRycy9kb3ducmV2LnhtbESPwYrCQBBE74L/MLSwN52oIBodZREE&#10;QTyY9QOaTJsEMz3ZTKvJ3+8Iwh6L6nrVtdl1rlZPakPl2cB0koAizr2tuDBw/TmMl6CCIFusPZOB&#10;ngLstsPBBlPrX3yhZyaFihAOKRooRZpU65CX5DBMfEMcvZtvHUqUbaFti68Id7WeJclCO6w4NpTY&#10;0L6k/J49XHzjfDn05+P993Gqeqnny30m096Yr1H3vQYl1Mn/8Sd9tAbmqwW8x0QC6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Y1hrDAAAA3AAAAA8AAAAAAAAAAAAA&#10;AAAAoQIAAGRycy9kb3ducmV2LnhtbFBLBQYAAAAABAAEAPkAAACRAwAAAAA=&#10;" strokecolor="black [3200]" strokeweight="1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506" o:spid="_x0000_s1078" type="#_x0000_t38" style="position:absolute;left:16744;top:3443;width:4953;height:5284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VSFsUAAADcAAAADwAAAGRycy9kb3ducmV2LnhtbESPQWvCQBSE74X+h+UVems2CsYSXSUI&#10;grSHohbB20v2NRuafRuyqyb/vlsQPA4z8w2zXA+2FVfqfeNYwSRJQRBXTjdcK/g+bt/eQfiArLF1&#10;TApG8rBePT8tMdfuxnu6HkItIoR9jgpMCF0upa8MWfSJ64ij9+N6iyHKvpa6x1uE21ZO0zSTFhuO&#10;CwY72hiqfg8Xq+B8NvNx9vXxuS9PF1M4XxbdZK7U68tQLEAEGsIjfG/vtIJZmsH/mXg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VSFsUAAADcAAAADwAAAAAAAAAA&#10;AAAAAAChAgAAZHJzL2Rvd25yZXYueG1sUEsFBgAAAAAEAAQA+QAAAJMDAAAAAA==&#10;" adj="21131" strokecolor="#70ad47 [3209]" strokeweight="1pt">
                  <v:stroke endarrow="block" joinstyle="miter"/>
                </v:shape>
                <v:shape id="Text Box 2" o:spid="_x0000_s1079" type="#_x0000_t202" style="position:absolute;left:48570;top:593;width:14668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030294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A/D Monitor</w:t>
                        </w:r>
                      </w:p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(</w:t>
                        </w:r>
                        <w:r w:rsidRPr="00292B98">
                          <w:rPr>
                            <w:b/>
                            <w:sz w:val="16"/>
                            <w:szCs w:val="16"/>
                          </w:rPr>
                          <w:t>RFEGULATOR_MONITOR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Curved Connector 349" o:spid="_x0000_s1080" type="#_x0000_t38" style="position:absolute;left:38951;top:2018;width:13620;height:7335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imF8QAAADcAAAADwAAAGRycy9kb3ducmV2LnhtbESPUWvCMBSF3wX/Q7jC3jTVDdHOtIiy&#10;sb0IRn/AXXPXljU3pYk2+/fLYLDHwznnO5xdGW0n7jT41rGC5SIDQVw503Kt4Hp5mW9A+IBssHNM&#10;Cr7JQ1lMJzvMjRv5THcdapEg7HNU0ITQ51L6qiGLfuF64uR9usFiSHKopRlwTHDbyVWWraXFltNC&#10;gz0dGqq+9M0q6Pf6EkNnTzQeV/Hj/bU9a6eVepjF/TOIQDH8h//ab0bB49MWfs+kIy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2KYXxAAAANwAAAAPAAAAAAAAAAAA&#10;AAAAAKECAABkcnMvZG93bnJldi54bWxQSwUGAAAAAAQABAD5AAAAkgMAAAAA&#10;" adj="10800" strokecolor="#70ad47 [3209]" strokeweight="1pt">
                  <v:stroke endarrow="block" joinstyle="miter"/>
                </v:shape>
                <v:shape id="Text Box 2" o:spid="_x0000_s1081" type="#_x0000_t202" style="position:absolute;left:42157;top:66264;width:742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mv8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t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Emv8AAAADcAAAADwAAAAAAAAAAAAAAAACYAgAAZHJzL2Rvd25y&#10;ZXYueG1sUEsFBgAAAAAEAAQA9QAAAIUDAAAAAA==&#10;" filled="f" stroked="f">
                  <v:textbox>
                    <w:txbxContent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RS232</w:t>
                        </w:r>
                      </w:p>
                    </w:txbxContent>
                  </v:textbox>
                </v:shape>
                <v:shape id="Text Box 2" o:spid="_x0000_s1082" type="#_x0000_t202" style="position:absolute;left:53557;top:25769;width:743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    <v:textbox>
                    <w:txbxContent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AREF</w:t>
                        </w:r>
                      </w:p>
                    </w:txbxContent>
                  </v:textbox>
                </v:shape>
                <v:shape id="Text Box 2" o:spid="_x0000_s1083" type="#_x0000_t202" style="position:absolute;left:6175;top:7243;width:14662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rjc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F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2K43EAAAA3AAAAA8AAAAAAAAAAAAAAAAAmAIAAGRycy9k&#10;b3ducmV2LnhtbFBLBQYAAAAABAAEAPUAAACJAwAAAAA=&#10;" filled="f" stroked="f">
                  <v:textbox>
                    <w:txbxContent>
                      <w:p w:rsidR="00030294" w:rsidRPr="00E86559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A/D Monitor</w:t>
                        </w:r>
                      </w:p>
                      <w:p w:rsidR="00030294" w:rsidRPr="00E86559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(SOLAR_OUTPUT_MONITOR)</w:t>
                        </w:r>
                      </w:p>
                    </w:txbxContent>
                  </v:textbox>
                </v:shape>
                <v:shape id="Curved Connector 510" o:spid="_x0000_s1084" type="#_x0000_t38" style="position:absolute;left:64958;top:7362;width:1714;height:876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zXs7wAAADcAAAADwAAAGRycy9kb3ducmV2LnhtbERPzQ7BQBC+S7zDZiRubElIlSVIJBwc&#10;UPdJd7SN7mx1F/X29iBx/PL9L1atqcSLGldaVjAaRiCIM6tLzhWkl90gBuE8ssbKMin4kIPVsttZ&#10;YKLtm0/0OvtchBB2CSoovK8TKV1WkEE3tDVx4G62MegDbHKpG3yHcFPJcRRNpcGSQ0OBNW0Lyu7n&#10;p1Hw9IyxvW1m6SOW10PE5ujSsVL9Xrueg/DU+r/4595rBZNRmB/OhCM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HzXs7wAAADcAAAADwAAAAAAAAAAAAAAAAChAgAA&#10;ZHJzL2Rvd25yZXYueG1sUEsFBgAAAAAEAAQA+QAAAIoDAAAAAA==&#10;" adj="80229" strokecolor="#70ad47 [3209]" strokeweight="1pt">
                  <v:stroke endarrow="block" joinstyle="miter"/>
                </v:shape>
                <v:shape id="Text Box 2" o:spid="_x0000_s1085" type="#_x0000_t202" style="position:absolute;left:54388;top:5937;width:14669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qAv8QA&#10;AADcAAAADwAAAGRycy9kb3ducmV2LnhtbESPT2vCQBTE7wW/w/KE3upuiikaXUUqQk8t9R94e2Sf&#10;STD7NmTXJP323ULB4zAzv2GW68HWoqPWV441JBMFgjh3puJCw/Gwe5mB8AHZYO2YNPyQh/Vq9LTE&#10;zLiev6nbh0JECPsMNZQhNJmUPi/Jop+4hjh6V9daDFG2hTQt9hFua/mq1Ju0WHFcKLGh95Ly2/5u&#10;NZw+r5fzVH0VW5s2vRuUZDuXWj+Ph80CRKAhPML/7Q+jIU0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gL/EAAAA3AAAAA8AAAAAAAAAAAAAAAAAmAIAAGRycy9k&#10;b3ducmV2LnhtbFBLBQYAAAAABAAEAPUAAACJAwAAAAA=&#10;" filled="f" stroked="f">
                  <v:textbox>
                    <w:txbxContent>
                      <w:p w:rsidR="00030294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A/D Monitor</w:t>
                        </w:r>
                      </w:p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(</w:t>
                        </w:r>
                        <w:r w:rsidRPr="00292B98">
                          <w:rPr>
                            <w:b/>
                            <w:sz w:val="16"/>
                            <w:szCs w:val="16"/>
                          </w:rPr>
                          <w:t>BATTERY_MONITOR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Curved Connector 404" o:spid="_x0000_s1086" type="#_x0000_t38" style="position:absolute;left:8787;top:19713;width:4858;height:400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l9LMIAAADcAAAADwAAAGRycy9kb3ducmV2LnhtbESP0YrCMBRE3xf8h3CFfVtTRUSqUURZ&#10;cV8Eox9wba5tsbkpTdZm/34jCD4OM3OGWa6jbcSDOl87VjAeZSCIC2dqLhVczt9fcxA+IBtsHJOC&#10;P/KwXg0+lpgb1/OJHjqUIkHY56igCqHNpfRFRRb9yLXEybu5zmJIsiul6bBPcNvISZbNpMWa00KF&#10;LW0rKu761ypoN/ocQ2OP1O8m8fqzr0/aaaU+h3GzABEohnf41T4YBdNsCs8z6Qj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l9LMIAAADcAAAADwAAAAAAAAAAAAAA&#10;AAChAgAAZHJzL2Rvd25yZXYueG1sUEsFBgAAAAAEAAQA+QAAAJADAAAAAA==&#10;" adj="10800" strokecolor="#70ad47 [3209]" strokeweight="1pt">
                  <v:stroke endarrow="block" joinstyle="miter"/>
                </v:shape>
                <v:shape id="Text Box 2" o:spid="_x0000_s1087" type="#_x0000_t202" style="position:absolute;left:9500;top:18644;width:14668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V+cQA&#10;AADc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0K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FfnEAAAA3AAAAA8AAAAAAAAAAAAAAAAAmAIAAGRycy9k&#10;b3ducmV2LnhtbFBLBQYAAAAABAAEAPUAAACJAwAAAAA=&#10;" filled="f" stroked="f">
                  <v:textbox>
                    <w:txbxContent>
                      <w:p w:rsidR="00030294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A/D Monitor</w:t>
                        </w:r>
                      </w:p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(</w:t>
                        </w: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LOAD_MONITOR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Curved Connector 426" o:spid="_x0000_s1088" type="#_x0000_t38" style="position:absolute;left:30044;top:5581;width:3232;height:200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668UAAADcAAAADwAAAGRycy9kb3ducmV2LnhtbESP3WrCQBSE7wt9h+UUvBHdVBqV6Cqh&#10;RRAUwR/I7SF7TEKyZ0N2q/Htu4LQy2FmvmGW69404kadqywr+BxHIIhzqysuFFzOm9EchPPIGhvL&#10;pOBBDtar97clJtre+Ui3ky9EgLBLUEHpfZtI6fKSDLqxbYmDd7WdQR9kV0jd4T3ATSMnUTSVBisO&#10;CyW29F1SXp9+jYJ4mMXnqN7F1zrT2c9hn+54lio1+OjTBQhPvf8Pv9pbreBrMoXnmXA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k668UAAADcAAAADwAAAAAAAAAA&#10;AAAAAAChAgAAZHJzL2Rvd25yZXYueG1sUEsFBgAAAAAEAAQA+QAAAJMDAAAAAA==&#10;" adj="10230" strokecolor="#ed7d31 [3205]" strokeweight="1pt">
                  <v:stroke endarrow="block" joinstyle="miter"/>
                </v:shape>
                <v:shape id="Text Box 2" o:spid="_x0000_s1089" type="#_x0000_t202" style="position:absolute;left:18763;top:6531;width:1499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LN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/Jx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3SzbEAAAA3AAAAA8AAAAAAAAAAAAAAAAAmAIAAGRycy9k&#10;b3ducmV2LnhtbFBLBQYAAAAABAAEAPUAAACJAwAAAAA=&#10;" filled="f" stroked="f">
                  <v:textbox>
                    <w:txbxContent>
                      <w:p w:rsidR="00030294" w:rsidRPr="006D39B9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D39B9">
                          <w:rPr>
                            <w:b/>
                            <w:sz w:val="16"/>
                            <w:szCs w:val="16"/>
                          </w:rPr>
                          <w:t>Digital Output</w:t>
                        </w:r>
                      </w:p>
                      <w:p w:rsidR="00030294" w:rsidRPr="00E86559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(</w:t>
                        </w:r>
                        <w:r w:rsidRPr="006D39B9">
                          <w:rPr>
                            <w:b/>
                            <w:sz w:val="16"/>
                            <w:szCs w:val="16"/>
                          </w:rPr>
                          <w:t>SOLAR_REG_ENABLE</w:t>
                        </w: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90" type="#_x0000_t202" style="position:absolute;left:42869;top:18050;width:14669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030294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Three Digital Inputs </w:t>
                        </w:r>
                      </w:p>
                      <w:p w:rsidR="00030294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(</w:t>
                        </w:r>
                        <w:r w:rsidRPr="00B349B4">
                          <w:rPr>
                            <w:b/>
                            <w:sz w:val="16"/>
                            <w:szCs w:val="16"/>
                          </w:rPr>
                          <w:t>BATTERY_MNGR_PGNOT</w:t>
                        </w:r>
                      </w:p>
                      <w:p w:rsidR="00030294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B349B4">
                          <w:rPr>
                            <w:b/>
                            <w:sz w:val="16"/>
                            <w:szCs w:val="16"/>
                          </w:rPr>
                          <w:t>BATTERY_MNGR_STAT2BATTBATTERY_MNGR_STAT1_LBO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Curved Connector 195" o:spid="_x0000_s1091" type="#_x0000_t38" style="position:absolute;left:38713;top:16862;width:7430;height:238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oHPMQAAADcAAAADwAAAGRycy9kb3ducmV2LnhtbESPQUsDMRCF70L/Q5iCN5utYKvbpmUr&#10;CCIebF3vQzLdrG4mS5K28d8bQfA2w3vzvjfrbXaDOFOIvWcF81kFglh703OnoH1/urkHEROywcEz&#10;KfimCNvN5GqNtfEX3tP5kDpRQjjWqMCmNNZSRm3JYZz5kbhoRx8cprKGTpqAlxLuBnlbVQvpsOdC&#10;sDjSoyX9dTi5wn3JTWiX6XPxtmxec2v16WOnlbqe5mYFIlFO/+a/62dT6j/cwe8zZQK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Wgc8xAAAANwAAAAPAAAAAAAAAAAA&#10;AAAAAKECAABkcnMvZG93bnJldi54bWxQSwUGAAAAAAQABAD5AAAAkgMAAAAA&#10;" adj="-1" strokecolor="#c00000" strokeweight="1pt">
                  <v:stroke endarrow="block" joinstyle="miter"/>
                </v:shape>
                <v:shape id="Straight Arrow Connector 401" o:spid="_x0000_s1092" type="#_x0000_t32" style="position:absolute;left:50232;top:40732;width:3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HD8YAAADcAAAADwAAAGRycy9kb3ducmV2LnhtbESPQWvCQBSE74L/YXmF3sxGaUuJrlIM&#10;pbF40LSox0f2mUSzb0N21fTfd4VCj8PMfMPMFr1pxJU6V1tWMI5iEMSF1TWXCr6/3kevIJxH1thY&#10;JgU/5GAxHw5mmGh74y1dc1+KAGGXoILK+zaR0hUVGXSRbYmDd7SdQR9kV0rd4S3ATSMncfwiDdYc&#10;FipsaVlRcc4vRsH6sPnYfT6nNe8Lfc6a7Wl15FSpx4f+bQrCU+//w3/tTCt4isdwPx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zBw/GAAAA3AAAAA8AAAAAAAAA&#10;AAAAAAAAoQIAAGRycy9kb3ducmV2LnhtbFBLBQYAAAAABAAEAPkAAACUAwAAAAA=&#10;" strokecolor="black [3200]" strokeweight="1.5pt">
                  <v:stroke endarrow="block" joinstyle="miter"/>
                </v:shape>
                <v:line id="Straight Connector 208" o:spid="_x0000_s1093" style="position:absolute;visibility:visible;mso-wrap-style:square" from="8312,14962" to="8312,40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EVVcMAAADcAAAADwAAAGRycy9kb3ducmV2LnhtbERPz2vCMBS+C/4P4QneNNGDSGeUMTZQ&#10;BEU7tnl7NG9tWfPSNdFW/3pzEDx+fL8Xq85W4kKNLx1rmIwVCOLMmZJzDZ/px2gOwgdkg5Vj0nAl&#10;D6tlv7fAxLiWD3Q5hlzEEPYJaihCqBMpfVaQRT92NXHkfl1jMUTY5NI02MZwW8mpUjNpseTYUGBN&#10;bwVlf8ez1dB+/ae7rdp8m5/3dH06XW/7apJqPRx0ry8gAnXhKX6410bDVMW18Uw8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xFVXDAAAA3AAAAA8AAAAAAAAAAAAA&#10;AAAAoQIAAGRycy9kb3ducmV2LnhtbFBLBQYAAAAABAAEAPkAAACRAwAAAAA=&#10;" strokecolor="black [3200]" strokeweight="1.5pt">
                  <v:stroke joinstyle="miter"/>
                </v:line>
                <v:shape id="Text Box 2" o:spid="_x0000_s1094" type="#_x0000_t202" style="position:absolute;left:7481;top:80277;width:57912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<v:textbox>
                    <w:txbxContent>
                      <w:p w:rsidR="00030294" w:rsidRPr="00EB0C2E" w:rsidRDefault="00030294" w:rsidP="00030294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EB0C2E">
                          <w:rPr>
                            <w:b/>
                            <w:sz w:val="24"/>
                            <w:szCs w:val="24"/>
                          </w:rPr>
                          <w:t>Figure 1</w:t>
                        </w:r>
                      </w:p>
                      <w:p w:rsidR="00030294" w:rsidRPr="00EB0C2E" w:rsidRDefault="00030294" w:rsidP="0003029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DataReporter Hardware Block Diagram</w:t>
                        </w:r>
                      </w:p>
                    </w:txbxContent>
                  </v:textbox>
                </v:shape>
                <v:shape id="Text Box 2" o:spid="_x0000_s1095" type="#_x0000_t202" style="position:absolute;left:13181;top:62939;width:12002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:rsidR="00030294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Arduino IDE Interface</w:t>
                        </w:r>
                      </w:p>
                      <w:p w:rsidR="00030294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Sparkfun (DEV-09873)</w:t>
                        </w:r>
                      </w:p>
                    </w:txbxContent>
                  </v:textbox>
                </v:shape>
                <v:line id="Straight Connector 215" o:spid="_x0000_s1096" style="position:absolute;visibility:visible;mso-wrap-style:square" from="30638,53082" to="43782,5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ksFscAAADcAAAADwAAAGRycy9kb3ducmV2LnhtbESPQWvCQBSE7wX/w/IK3uomgiKpq5Si&#10;oAiKprT19si+JqHZtzG7muivd4VCj8PMfMNM552pxIUaV1pWEA8iEMSZ1SXnCj7S5csEhPPIGivL&#10;pOBKDuaz3tMUE21b3tPl4HMRIOwSVFB4XydSuqwgg25ga+Lg/djGoA+yyaVusA1wU8lhFI2lwZLD&#10;QoE1vReU/R7ORkH7eUq3m2j9pb8X6ep4vN52VZwq1X/u3l5BeOr8f/ivvdIKh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6SwWxwAAANwAAAAPAAAAAAAA&#10;AAAAAAAAAKECAABkcnMvZG93bnJldi54bWxQSwUGAAAAAAQABAD5AAAAlQMAAAAA&#10;" strokecolor="black [3200]" strokeweight="1.5pt">
                  <v:stroke joinstyle="miter"/>
                </v:line>
                <v:shape id="Straight Arrow Connector 216" o:spid="_x0000_s1097" type="#_x0000_t32" style="position:absolute;left:43701;top:52963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jLXsQAAADcAAAADwAAAGRycy9kb3ducmV2LnhtbESPT4vCMBTE74LfITzBm6YKylKNIoro&#10;Lh7WP6jHR/Nsq81LaaLWb79ZEDwOM/MbZjytTSEeVLncsoJeNwJBnFidc6rgsF92vkA4j6yxsEwK&#10;XuRgOmk2xhhr++QtPXY+FQHCLkYFmfdlLKVLMjLourYkDt7FVgZ9kFUqdYXPADeF7EfRUBrMOSxk&#10;WNI8o+S2uxsFm/Pv6vgzWOR8SvRtXWyv3xdeKNVu1bMRCE+1/4Tf7bVW0O8N4f9MOAJy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yMtexAAAANwAAAAPAAAAAAAAAAAA&#10;AAAAAKECAABkcnMvZG93bnJldi54bWxQSwUGAAAAAAQABAD5AAAAkgMAAAAA&#10;" strokecolor="black [3200]" strokeweight="1.5pt">
                  <v:stroke endarrow="block" joinstyle="miter"/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218" o:spid="_x0000_s1098" type="#_x0000_t69" style="position:absolute;left:24225;top:62820;width:1009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qRwcIA&#10;AADcAAAADwAAAGRycy9kb3ducmV2LnhtbERPy2rCQBTdC/7DcAV3dRIRW6Kj1KKgKFofiy4vmZsH&#10;zdwJmTHGv+8sCi4P5z1fdqYSLTWutKwgHkUgiFOrS84V3K6btw8QziNrrCyTgic5WC76vTkm2j74&#10;TO3F5yKEsEtQQeF9nUjp0oIMupGtiQOX2cagD7DJpW7wEcJNJcdRNJUGSw4NBdb0VVD6e7kbBbv1&#10;5Pl+Xx2Oet/GnB1W2c+3Pik1HHSfMxCeOv8S/7u3WsE4DmvDmXA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pHBwgAAANwAAAAPAAAAAAAAAAAAAAAAAJgCAABkcnMvZG93&#10;bnJldi54bWxQSwUGAAAAAAQABAD1AAAAhwMAAAAA&#10;" adj="2547" fillcolor="#5b9bd5 [3204]" strokecolor="#1f4d78 [1604]" strokeweight="1pt"/>
                <v:shape id="Curved Connector 219" o:spid="_x0000_s1099" type="#_x0000_t38" style="position:absolute;left:26719;top:56051;width:7817;height:152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dQJcMAAADcAAAADwAAAGRycy9kb3ducmV2LnhtbESP0WoCMRRE34X+Q7iFvkjNKqjt1ihF&#10;K/omq/2Ay+a6Wbq5STdR1783guDjMDNnmNmis404UxtqxwqGgwwEcel0zZWC38P6/QNEiMgaG8ek&#10;4EoBFvOX3gxz7S5c0HkfK5EgHHJUYGL0uZShNGQxDJwnTt7RtRZjkm0ldYuXBLeNHGXZRFqsOS0Y&#10;9LQ0VP7tT1bBsuhjtzkG/X8wvtj9eL+qpmOl3l677y8Qkbr4DD/aW61gNPyE+5l0BO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XUCXDAAAA3AAAAA8AAAAAAAAAAAAA&#10;AAAAoQIAAGRycy9kb3ducmV2LnhtbFBLBQYAAAAABAAEAPkAAACRAwAAAAA=&#10;" adj="10800" strokecolor="black [3200]" strokeweight="1.5pt">
                  <v:stroke endarrow="block" joinstyle="miter"/>
                </v:shape>
                <v:shape id="Curved Connector 220" o:spid="_x0000_s1100" type="#_x0000_t38" style="position:absolute;left:26363;top:59020;width:7817;height:152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EzBcEAAADcAAAADwAAAGRycy9kb3ducmV2LnhtbERP3WrCMBS+F/YO4Qi7EU1XmI7aKMNt&#10;6J1U9wCH5rQpNidZk2n39uZi4OXH919uR9uLKw2hc6zgZZGBIK6d7rhV8H3+mr+BCBFZY++YFPxR&#10;gO3maVJiod2NK7qeYitSCIcCFZgYfSFlqA1ZDAvniRPXuMFiTHBopR7wlsJtL/MsW0qLHacGg552&#10;hurL6dcq2FUzHPdN0D9n46vjp/cf7epVqefp+L4GEWmMD/G/+6AV5Hman86kIy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gTMFwQAAANwAAAAPAAAAAAAAAAAAAAAA&#10;AKECAABkcnMvZG93bnJldi54bWxQSwUGAAAAAAQABAD5AAAAjwMAAAAA&#10;" adj="10800" strokecolor="black [3200]" strokeweight="1.5pt">
                  <v:stroke endarrow="block" joinstyle="miter"/>
                </v:shape>
                <v:shape id="Text Box 2" o:spid="_x0000_s1101" type="#_x0000_t202" style="position:absolute;left:15319;top:54745;width:14668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<v:textbox>
                    <w:txbxContent>
                      <w:p w:rsidR="00030294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External Interrupt</w:t>
                        </w:r>
                      </w:p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(BUCKET_TIP)</w:t>
                        </w:r>
                      </w:p>
                    </w:txbxContent>
                  </v:textbox>
                </v:shape>
                <v:group id="Group 516" o:spid="_x0000_s1102" style="position:absolute;top:45601;width:16430;height:17380" coordsize="16430,17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edd8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FsoT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N513xgAAANwA&#10;AAAPAAAAAAAAAAAAAAAAAKoCAABkcnMvZG93bnJldi54bWxQSwUGAAAAAAQABAD6AAAAnQMAAAAA&#10;">
                  <v:line id="Straight Connector 192" o:spid="_x0000_s1103" style="position:absolute;visibility:visible;mso-wrap-style:square" from="333,1047" to="5476,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bWRMQAAADcAAAADwAAAGRycy9kb3ducmV2LnhtbERPS2vCQBC+C/6HZYTedKOHUqOrFFGw&#10;FFo04uM2ZMckNDsbs1sT/fWuUOhtPr7nTOetKcWValdYVjAcRCCIU6sLzhTsklX/DYTzyBpLy6Tg&#10;Rg7ms25nirG2DW/ouvWZCCHsYlSQe1/FUro0J4NuYCviwJ1tbdAHWGdS19iEcFPKURS9SoMFh4Yc&#10;K1rklP5sf42CZn9Jvj6jj4M+LpP16XS7f5fDRKmXXvs+AeGp9f/iP/dah/njETyfCRf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9tZExAAAANwAAAAPAAAAAAAAAAAA&#10;AAAAAKECAABkcnMvZG93bnJldi54bWxQSwUGAAAAAAQABAD5AAAAkgMAAAAA&#10;" strokecolor="black [3200]" strokeweight="1.5pt">
                    <v:stroke joinstyle="miter"/>
                  </v:line>
                  <v:shape id="Text Box 2" o:spid="_x0000_s1104" type="#_x0000_t202" style="position:absolute;left:4238;width:9620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<v:textbox>
                      <w:txbxContent>
                        <w:p w:rsidR="00030294" w:rsidRPr="00C37AF5" w:rsidRDefault="00030294" w:rsidP="00030294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Power (VCC)</w:t>
                          </w:r>
                        </w:p>
                      </w:txbxContent>
                    </v:textbox>
                  </v:shape>
                  <v:shape id="Curved Connector 196" o:spid="_x0000_s1105" type="#_x0000_t38" style="position:absolute;left:381;top:2857;width:5187;height:80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sw68MAAADcAAAADwAAAGRycy9kb3ducmV2LnhtbERPTWsCMRC9C/6HMII3zSoidmsUUcTS&#10;nrT10Nu4GTfBzWTdpO723zeFQm/zeJ+zXHeuEg9qgvWsYDLOQBAXXlsuFXy870cLECEia6w8k4Jv&#10;CrBe9XtLzLVv+UiPUyxFCuGQowITY51LGQpDDsPY18SJu/rGYUywKaVusE3hrpLTLJtLh5ZTg8Ga&#10;toaK2+nLKWiP18vscp74+86++s/DW7DmvFBqOOg2zyAidfFf/Od+0Wn+0xx+n0kX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LMOvDAAAA3AAAAA8AAAAAAAAAAAAA&#10;AAAAoQIAAGRycy9kb3ducmV2LnhtbFBLBQYAAAAABAAEAPkAAACRAwAAAAA=&#10;" adj="10800" strokecolor="#70ad47 [3209]" strokeweight="1pt">
                    <v:stroke endarrow="block" joinstyle="miter"/>
                  </v:shape>
                  <v:shape id="Text Box 2" o:spid="_x0000_s1106" type="#_x0000_t202" style="position:absolute;left:5524;top:1238;width:10859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<v:textbox>
                      <w:txbxContent>
                        <w:p w:rsidR="00030294" w:rsidRDefault="00030294" w:rsidP="0003029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ATmega2560 A/D</w:t>
                          </w:r>
                        </w:p>
                        <w:p w:rsidR="00030294" w:rsidRPr="00C37AF5" w:rsidRDefault="00030294" w:rsidP="0003029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Channel Voltage Monitoring Point</w:t>
                          </w:r>
                        </w:p>
                        <w:p w:rsidR="00030294" w:rsidRDefault="00030294" w:rsidP="00030294"/>
                      </w:txbxContent>
                    </v:textbox>
                  </v:shape>
                  <v:shape id="Curved Connector 198" o:spid="_x0000_s1107" type="#_x0000_t38" style="position:absolute;left:523;top:6905;width:4852;height:71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FaVsYAAADcAAAADwAAAGRycy9kb3ducmV2LnhtbESP3WrCQBCF7wu+wzKF3tWNpYimriJW&#10;sQgFf/oAY3ZMQrOzSXaN8e07F0LvZjhnzvlmtuhdpTpqQ+nZwGiYgCLOvC05N/Bz2rxOQIWIbLHy&#10;TAbuFGAxHzzNMLX+xgfqjjFXEsIhRQNFjHWqdcgKchiGviYW7eJbh1HWNte2xZuEu0q/JclYOyxZ&#10;GgqsaVVQ9nu8OgPl57Li8338vX7f427SbZtR0zfGvDz3yw9Qkfr4b35cf1nBnwqtPCMT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RWlbGAAAA3AAAAA8AAAAAAAAA&#10;AAAAAAAAoQIAAGRycy9kb3ducmV2LnhtbFBLBQYAAAAABAAEAPkAAACUAwAAAAA=&#10;" adj="10230" strokecolor="#ed7d31 [3205]" strokeweight="1pt">
                    <v:stroke endarrow="block" joinstyle="miter"/>
                  </v:shape>
                  <v:shape id="Text Box 2" o:spid="_x0000_s1108" type="#_x0000_t202" style="position:absolute;left:5572;top:5000;width:10858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030294" w:rsidRDefault="00030294" w:rsidP="0003029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ATmega2560 General Purpose</w:t>
                          </w:r>
                        </w:p>
                        <w:p w:rsidR="00030294" w:rsidRPr="00C37AF5" w:rsidRDefault="00030294" w:rsidP="0003029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Digital Output</w:t>
                          </w:r>
                        </w:p>
                        <w:p w:rsidR="00030294" w:rsidRDefault="00030294" w:rsidP="00030294"/>
                      </w:txbxContent>
                    </v:textbox>
                  </v:shape>
                  <v:shape id="Text Box 2" o:spid="_x0000_s1109" type="#_x0000_t202" style="position:absolute;left:5429;top:12763;width:10858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jJ8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pP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9IyfEAAAA3AAAAA8AAAAAAAAAAAAAAAAAmAIAAGRycy9k&#10;b3ducmV2LnhtbFBLBQYAAAAABAAEAPUAAACJAwAAAAA=&#10;" filled="f" stroked="f">
                    <v:textbox>
                      <w:txbxContent>
                        <w:p w:rsidR="00030294" w:rsidRDefault="00030294" w:rsidP="0003029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ATmega2560 </w:t>
                          </w:r>
                        </w:p>
                        <w:p w:rsidR="00030294" w:rsidRPr="00C37AF5" w:rsidRDefault="00030294" w:rsidP="0003029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External Interrupt</w:t>
                          </w:r>
                        </w:p>
                        <w:p w:rsidR="00030294" w:rsidRDefault="00030294" w:rsidP="00030294"/>
                      </w:txbxContent>
                    </v:textbox>
                  </v:shape>
                  <v:shape id="Curved Connector 200" o:spid="_x0000_s1110" type="#_x0000_t38" style="position:absolute;left:47;top:9572;width:4852;height:71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uBZsQAAADcAAAADwAAAGRycy9kb3ducmV2LnhtbESPQWvCQBSE74X+h+UVvNVNBbVEV2kF&#10;RS8W0yIen9lnErr7NmTXJP57tyD0OMzMN8x82VsjWmp85VjB2zABQZw7XXGh4Od7/foOwgdkjcYx&#10;KbiRh+Xi+WmOqXYdH6jNQiEihH2KCsoQ6lRKn5dk0Q9dTRy9i2sshiibQuoGuwi3Ro6SZCItVhwX&#10;SqxpVVL+m12tgsNud5yuzfH82Z7GnZ4YudlnX0oNXvqPGYhAffgPP9pbrSAS4e9MPA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C4FmxAAAANwAAAAPAAAAAAAAAAAA&#10;AAAAAKECAABkcnMvZG93bnJldi54bWxQSwUGAAAAAAQABAD5AAAAkgMAAAAA&#10;" adj="10230" strokecolor="#c00000" strokeweight="1pt">
                    <v:stroke endarrow="block" joinstyle="miter"/>
                  </v:shape>
                  <v:shape id="Text Box 2" o:spid="_x0000_s1111" type="#_x0000_t202" style="position:absolute;left:5476;top:8810;width:10859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<v:textbox>
                      <w:txbxContent>
                        <w:p w:rsidR="00030294" w:rsidRDefault="00030294" w:rsidP="0003029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ATmega2560 General Purpose</w:t>
                          </w:r>
                        </w:p>
                        <w:p w:rsidR="00030294" w:rsidRPr="00C37AF5" w:rsidRDefault="00030294" w:rsidP="00030294">
                          <w:pPr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Digital Input</w:t>
                          </w:r>
                        </w:p>
                        <w:p w:rsidR="00030294" w:rsidRDefault="00030294" w:rsidP="00030294"/>
                      </w:txbxContent>
                    </v:textbox>
                  </v:shape>
                  <v:shape id="Curved Connector 513" o:spid="_x0000_s1112" type="#_x0000_t38" style="position:absolute;top:13525;width:4851;height:71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r7xMEAAADcAAAADwAAAGRycy9kb3ducmV2LnhtbESPQYvCMBSE74L/ITxhL6KJu1S0axQR&#10;FryuFc+P5m1bbV5KErX7740geBxm5htmteltK27kQ+NYw2yqQBCXzjRcaTgWP5MFiBCRDbaOScM/&#10;Bdish4MV5sbd+Zduh1iJBOGQo4Y6xi6XMpQ1WQxT1xEn7895izFJX0nj8Z7gtpWfSs2lxYbTQo0d&#10;7WoqL4er1TD2XeMzdSw4O+3Uksvzfk6F1h+jfvsNIlIf3+FXe280ZLMveJ5JR0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+vvEwQAAANwAAAAPAAAAAAAAAAAAAAAA&#10;AKECAABkcnMvZG93bnJldi54bWxQSwUGAAAAAAQABAD5AAAAjwMAAAAA&#10;" adj="10230" strokecolor="black [3200]" strokeweight="1.5pt">
                    <v:stroke endarrow="block" joinstyle="miter"/>
                  </v:shape>
                </v:group>
                <v:shape id="Text Box 2" o:spid="_x0000_s1113" type="#_x0000_t202" style="position:absolute;left:15081;top:57832;width:14669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<v:textbox>
                    <w:txbxContent>
                      <w:p w:rsidR="00030294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External Interrupt</w:t>
                        </w:r>
                      </w:p>
                      <w:p w:rsidR="00030294" w:rsidRPr="00C37AF5" w:rsidRDefault="00030294" w:rsidP="00030294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(CONSOLE_ACTIVE)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0294" w:rsidRDefault="00030294" w:rsidP="00030294">
      <w:pPr>
        <w:ind w:left="720"/>
        <w:rPr>
          <w:sz w:val="24"/>
          <w:szCs w:val="24"/>
        </w:rPr>
      </w:pPr>
    </w:p>
    <w:p w:rsidR="00030294" w:rsidRPr="00963324" w:rsidRDefault="00030294" w:rsidP="00030294">
      <w:pPr>
        <w:ind w:left="720"/>
        <w:rPr>
          <w:sz w:val="24"/>
          <w:szCs w:val="24"/>
        </w:rPr>
      </w:pPr>
    </w:p>
    <w:p w:rsidR="003B78B9" w:rsidRDefault="003B78B9">
      <w:pPr>
        <w:rPr>
          <w:sz w:val="24"/>
          <w:szCs w:val="24"/>
        </w:rPr>
      </w:pPr>
    </w:p>
    <w:sectPr w:rsidR="003B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2775"/>
    <w:multiLevelType w:val="hybridMultilevel"/>
    <w:tmpl w:val="13F03B3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05B402A0"/>
    <w:multiLevelType w:val="hybridMultilevel"/>
    <w:tmpl w:val="EB5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A108C"/>
    <w:multiLevelType w:val="hybridMultilevel"/>
    <w:tmpl w:val="06E6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6411B"/>
    <w:multiLevelType w:val="hybridMultilevel"/>
    <w:tmpl w:val="C796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7F2A"/>
    <w:multiLevelType w:val="hybridMultilevel"/>
    <w:tmpl w:val="A0AC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A7D5A"/>
    <w:multiLevelType w:val="hybridMultilevel"/>
    <w:tmpl w:val="588C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87CE5"/>
    <w:multiLevelType w:val="hybridMultilevel"/>
    <w:tmpl w:val="46C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10ABA"/>
    <w:multiLevelType w:val="hybridMultilevel"/>
    <w:tmpl w:val="4D6C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05128"/>
    <w:multiLevelType w:val="hybridMultilevel"/>
    <w:tmpl w:val="4838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007A4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F6DE2"/>
    <w:multiLevelType w:val="hybridMultilevel"/>
    <w:tmpl w:val="8D1E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A249E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B3115B"/>
    <w:multiLevelType w:val="hybridMultilevel"/>
    <w:tmpl w:val="0614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24B69"/>
    <w:multiLevelType w:val="hybridMultilevel"/>
    <w:tmpl w:val="73C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A443D"/>
    <w:multiLevelType w:val="hybridMultilevel"/>
    <w:tmpl w:val="4A16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91B01"/>
    <w:multiLevelType w:val="hybridMultilevel"/>
    <w:tmpl w:val="4D8E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12BAE"/>
    <w:multiLevelType w:val="hybridMultilevel"/>
    <w:tmpl w:val="D4F6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4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16"/>
  </w:num>
  <w:num w:numId="11">
    <w:abstractNumId w:val="13"/>
  </w:num>
  <w:num w:numId="12">
    <w:abstractNumId w:val="8"/>
  </w:num>
  <w:num w:numId="13">
    <w:abstractNumId w:val="12"/>
  </w:num>
  <w:num w:numId="14">
    <w:abstractNumId w:val="6"/>
  </w:num>
  <w:num w:numId="15">
    <w:abstractNumId w:val="7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7F"/>
    <w:rsid w:val="00030294"/>
    <w:rsid w:val="00082C6A"/>
    <w:rsid w:val="000B3132"/>
    <w:rsid w:val="000D1561"/>
    <w:rsid w:val="000D2257"/>
    <w:rsid w:val="000D7335"/>
    <w:rsid w:val="00135588"/>
    <w:rsid w:val="00145299"/>
    <w:rsid w:val="001823A6"/>
    <w:rsid w:val="001A6411"/>
    <w:rsid w:val="001C08A9"/>
    <w:rsid w:val="001D399C"/>
    <w:rsid w:val="001D5604"/>
    <w:rsid w:val="001F0550"/>
    <w:rsid w:val="00204A6A"/>
    <w:rsid w:val="0024363F"/>
    <w:rsid w:val="002715D5"/>
    <w:rsid w:val="00282E96"/>
    <w:rsid w:val="0029751A"/>
    <w:rsid w:val="00302656"/>
    <w:rsid w:val="00370BB8"/>
    <w:rsid w:val="00377135"/>
    <w:rsid w:val="00377503"/>
    <w:rsid w:val="00381335"/>
    <w:rsid w:val="003B78B9"/>
    <w:rsid w:val="003C4DB8"/>
    <w:rsid w:val="003D18FA"/>
    <w:rsid w:val="003E33DC"/>
    <w:rsid w:val="004010EB"/>
    <w:rsid w:val="00420AC5"/>
    <w:rsid w:val="004244E0"/>
    <w:rsid w:val="00462247"/>
    <w:rsid w:val="00466E9F"/>
    <w:rsid w:val="004679C5"/>
    <w:rsid w:val="004862BA"/>
    <w:rsid w:val="004C7772"/>
    <w:rsid w:val="004F4FDD"/>
    <w:rsid w:val="00505A53"/>
    <w:rsid w:val="00550080"/>
    <w:rsid w:val="005957DC"/>
    <w:rsid w:val="00597F61"/>
    <w:rsid w:val="005B2A9D"/>
    <w:rsid w:val="005D54A7"/>
    <w:rsid w:val="006057BD"/>
    <w:rsid w:val="00607790"/>
    <w:rsid w:val="00626B23"/>
    <w:rsid w:val="0067190D"/>
    <w:rsid w:val="006854B3"/>
    <w:rsid w:val="00692900"/>
    <w:rsid w:val="006A065A"/>
    <w:rsid w:val="006E2C7D"/>
    <w:rsid w:val="00720380"/>
    <w:rsid w:val="00720702"/>
    <w:rsid w:val="007209D1"/>
    <w:rsid w:val="00797414"/>
    <w:rsid w:val="007F6C40"/>
    <w:rsid w:val="00806579"/>
    <w:rsid w:val="00810C7F"/>
    <w:rsid w:val="00867E70"/>
    <w:rsid w:val="008C3188"/>
    <w:rsid w:val="008C54ED"/>
    <w:rsid w:val="008D2049"/>
    <w:rsid w:val="00954511"/>
    <w:rsid w:val="00972506"/>
    <w:rsid w:val="0097756C"/>
    <w:rsid w:val="00991989"/>
    <w:rsid w:val="009A2680"/>
    <w:rsid w:val="009A3B37"/>
    <w:rsid w:val="00A2300F"/>
    <w:rsid w:val="00A5544D"/>
    <w:rsid w:val="00A63883"/>
    <w:rsid w:val="00A95998"/>
    <w:rsid w:val="00AA6E10"/>
    <w:rsid w:val="00AC76C2"/>
    <w:rsid w:val="00B05B66"/>
    <w:rsid w:val="00B538FB"/>
    <w:rsid w:val="00B86767"/>
    <w:rsid w:val="00BC0CD8"/>
    <w:rsid w:val="00BC32FC"/>
    <w:rsid w:val="00BF549F"/>
    <w:rsid w:val="00C2662E"/>
    <w:rsid w:val="00C734AE"/>
    <w:rsid w:val="00C7468F"/>
    <w:rsid w:val="00CA5F94"/>
    <w:rsid w:val="00CD012C"/>
    <w:rsid w:val="00D32420"/>
    <w:rsid w:val="00D3722B"/>
    <w:rsid w:val="00D51F99"/>
    <w:rsid w:val="00D52A7A"/>
    <w:rsid w:val="00D927E2"/>
    <w:rsid w:val="00D973A0"/>
    <w:rsid w:val="00DB4C46"/>
    <w:rsid w:val="00E001D3"/>
    <w:rsid w:val="00E26C84"/>
    <w:rsid w:val="00E43B36"/>
    <w:rsid w:val="00E851F8"/>
    <w:rsid w:val="00E8674A"/>
    <w:rsid w:val="00EB5CF1"/>
    <w:rsid w:val="00EF5149"/>
    <w:rsid w:val="00F135D2"/>
    <w:rsid w:val="00F16462"/>
    <w:rsid w:val="00F32303"/>
    <w:rsid w:val="00F427AF"/>
    <w:rsid w:val="00F44F66"/>
    <w:rsid w:val="00F45C34"/>
    <w:rsid w:val="00F77999"/>
    <w:rsid w:val="00F77A64"/>
    <w:rsid w:val="00FA138B"/>
    <w:rsid w:val="00FD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AB3E-9601-4543-B21A-9C269BF6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09284-3943-433C-B7A1-09FE6378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1396</TotalTime>
  <Pages>9</Pages>
  <Words>1824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Robert Pauley</cp:lastModifiedBy>
  <cp:revision>15</cp:revision>
  <dcterms:created xsi:type="dcterms:W3CDTF">2013-09-16T23:29:00Z</dcterms:created>
  <dcterms:modified xsi:type="dcterms:W3CDTF">2013-11-01T16:19:00Z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